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6394567" w:displacedByCustomXml="next"/>
    <w:bookmarkEnd w:id="0" w:displacedByCustomXml="next"/>
    <w:sdt>
      <w:sdtPr>
        <w:id w:val="154042960"/>
        <w:docPartObj>
          <w:docPartGallery w:val="Cover Pages"/>
          <w:docPartUnique/>
        </w:docPartObj>
      </w:sdtPr>
      <w:sdtEndPr>
        <w:rPr>
          <w:rFonts w:eastAsiaTheme="majorEastAsia"/>
        </w:rPr>
      </w:sdtEndPr>
      <w:sdtContent>
        <w:p w14:paraId="2B38D47D" w14:textId="77777777" w:rsidR="00052D1D" w:rsidRDefault="004E1322" w:rsidP="00324EAE">
          <w:r>
            <w:rPr>
              <w:noProof/>
            </w:rPr>
            <w:drawing>
              <wp:anchor distT="0" distB="0" distL="114300" distR="114300" simplePos="0" relativeHeight="251667968" behindDoc="0" locked="0" layoutInCell="1" allowOverlap="1" wp14:anchorId="2FCC1C25" wp14:editId="44607B8D">
                <wp:simplePos x="0" y="0"/>
                <wp:positionH relativeFrom="margin">
                  <wp:align>right</wp:align>
                </wp:positionH>
                <wp:positionV relativeFrom="paragraph">
                  <wp:posOffset>-723900</wp:posOffset>
                </wp:positionV>
                <wp:extent cx="1514475" cy="714375"/>
                <wp:effectExtent l="0" t="0" r="9525" b="9525"/>
                <wp:wrapNone/>
                <wp:docPr id="8" name="Imagen 8" descr="Resultado de imagen de logo fdi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logo fdi uc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14475" cy="71437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adelista2-nfasis6"/>
            <w:tblpPr w:leftFromText="187" w:rightFromText="187" w:bottomFromText="720" w:horzAnchor="page" w:tblpXSpec="center" w:tblpYSpec="bottom"/>
            <w:tblW w:w="4752" w:type="pct"/>
            <w:tblLook w:val="04A0" w:firstRow="1" w:lastRow="0" w:firstColumn="1" w:lastColumn="0" w:noHBand="0" w:noVBand="1"/>
          </w:tblPr>
          <w:tblGrid>
            <w:gridCol w:w="7005"/>
          </w:tblGrid>
          <w:tr w:rsidR="00052D1D" w14:paraId="313E128F" w14:textId="77777777" w:rsidTr="0020257B">
            <w:trPr>
              <w:cnfStyle w:val="100000000000" w:firstRow="1" w:lastRow="0" w:firstColumn="0" w:lastColumn="0" w:oddVBand="0" w:evenVBand="0" w:oddHBand="0" w:evenHBand="0" w:firstRowFirstColumn="0" w:firstRowLastColumn="0" w:lastRowFirstColumn="0" w:lastRowLastColumn="0"/>
              <w:trHeight w:val="4250"/>
            </w:trPr>
            <w:tc>
              <w:tcPr>
                <w:cnfStyle w:val="001000000000" w:firstRow="0" w:lastRow="0" w:firstColumn="1" w:lastColumn="0" w:oddVBand="0" w:evenVBand="0" w:oddHBand="0" w:evenHBand="0" w:firstRowFirstColumn="0" w:firstRowLastColumn="0" w:lastRowFirstColumn="0" w:lastRowLastColumn="0"/>
                <w:tcW w:w="9867" w:type="dxa"/>
              </w:tcPr>
              <w:sdt>
                <w:sdtPr>
                  <w:rPr>
                    <w:sz w:val="96"/>
                  </w:rPr>
                  <w:alias w:val="Título"/>
                  <w:id w:val="-308007970"/>
                  <w:placeholder>
                    <w:docPart w:val="4D9971E0824F45A2AED037C744463540"/>
                  </w:placeholder>
                  <w:dataBinding w:prefixMappings="xmlns:ns0='http://schemas.openxmlformats.org/package/2006/metadata/core-properties' xmlns:ns1='http://purl.org/dc/elements/1.1/'" w:xpath="/ns0:coreProperties[1]/ns1:title[1]" w:storeItemID="{6C3C8BC8-F283-45AE-878A-BAB7291924A1}"/>
                  <w:text/>
                </w:sdtPr>
                <w:sdtEndPr/>
                <w:sdtContent>
                  <w:p w14:paraId="3E3C7AC1" w14:textId="77777777" w:rsidR="00052D1D" w:rsidRDefault="004E1322" w:rsidP="00324EAE">
                    <w:pPr>
                      <w:pStyle w:val="Ttulo"/>
                      <w:jc w:val="center"/>
                      <w:rPr>
                        <w:sz w:val="96"/>
                      </w:rPr>
                    </w:pPr>
                    <w:r>
                      <w:rPr>
                        <w:sz w:val="96"/>
                      </w:rPr>
                      <w:t>Generación procedural de terrenos 3D</w:t>
                    </w:r>
                  </w:p>
                </w:sdtContent>
              </w:sdt>
            </w:tc>
          </w:tr>
          <w:tr w:rsidR="00052D1D" w14:paraId="7682B752" w14:textId="77777777" w:rsidTr="0020257B">
            <w:trPr>
              <w:cnfStyle w:val="000000100000" w:firstRow="0" w:lastRow="0" w:firstColumn="0" w:lastColumn="0" w:oddVBand="0" w:evenVBand="0" w:oddHBand="1" w:evenHBand="0" w:firstRowFirstColumn="0" w:firstRowLastColumn="0" w:lastRowFirstColumn="0" w:lastRowLastColumn="0"/>
              <w:trHeight w:val="850"/>
            </w:trPr>
            <w:tc>
              <w:tcPr>
                <w:cnfStyle w:val="001000000000" w:firstRow="0" w:lastRow="0" w:firstColumn="1" w:lastColumn="0" w:oddVBand="0" w:evenVBand="0" w:oddHBand="0" w:evenHBand="0" w:firstRowFirstColumn="0" w:firstRowLastColumn="0" w:lastRowFirstColumn="0" w:lastRowLastColumn="0"/>
                <w:tcW w:w="0" w:type="auto"/>
              </w:tcPr>
              <w:p w14:paraId="355AC6A0" w14:textId="77777777" w:rsidR="00052D1D" w:rsidRDefault="00BB4AFC" w:rsidP="00324EAE">
                <w:pPr>
                  <w:pStyle w:val="Subttulo"/>
                  <w:jc w:val="center"/>
                  <w:rPr>
                    <w:sz w:val="36"/>
                    <w:szCs w:val="36"/>
                  </w:rPr>
                </w:pPr>
                <w:sdt>
                  <w:sdtPr>
                    <w:rPr>
                      <w:sz w:val="36"/>
                      <w:szCs w:val="36"/>
                    </w:rPr>
                    <w:alias w:val="Subtítulo"/>
                    <w:id w:val="758173203"/>
                    <w:placeholder>
                      <w:docPart w:val="96B591A15E6548E3B2E72AD3D22C1E10"/>
                    </w:placeholder>
                    <w:dataBinding w:prefixMappings="xmlns:ns0='http://schemas.openxmlformats.org/package/2006/metadata/core-properties' xmlns:ns1='http://purl.org/dc/elements/1.1/'" w:xpath="/ns0:coreProperties[1]/ns1:subject[1]" w:storeItemID="{6C3C8BC8-F283-45AE-878A-BAB7291924A1}"/>
                    <w:text/>
                  </w:sdtPr>
                  <w:sdtEndPr/>
                  <w:sdtContent>
                    <w:r w:rsidR="004E1322">
                      <w:rPr>
                        <w:sz w:val="36"/>
                        <w:szCs w:val="36"/>
                      </w:rPr>
                      <w:t>Carlos Sánchez y Ángel Romero</w:t>
                    </w:r>
                  </w:sdtContent>
                </w:sdt>
              </w:p>
            </w:tc>
          </w:tr>
          <w:tr w:rsidR="00052D1D" w14:paraId="6C8480A1" w14:textId="77777777"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14:paraId="0FBFC4C5" w14:textId="77777777" w:rsidR="00052D1D" w:rsidRPr="0020257B" w:rsidRDefault="0020257B" w:rsidP="00324EAE">
                <w:pPr>
                  <w:jc w:val="center"/>
                  <w:rPr>
                    <w:b w:val="0"/>
                    <w:sz w:val="32"/>
                    <w:szCs w:val="32"/>
                  </w:rPr>
                </w:pPr>
                <w:r w:rsidRPr="0020257B">
                  <w:rPr>
                    <w:b w:val="0"/>
                    <w:sz w:val="32"/>
                    <w:szCs w:val="32"/>
                  </w:rPr>
                  <w:t>Tutor: Samir Genaim</w:t>
                </w:r>
              </w:p>
              <w:p w14:paraId="4AEC7655" w14:textId="77777777" w:rsidR="0020257B" w:rsidRPr="0020257B" w:rsidRDefault="0020257B" w:rsidP="00324EAE">
                <w:pPr>
                  <w:jc w:val="center"/>
                  <w:rPr>
                    <w:sz w:val="36"/>
                    <w:szCs w:val="36"/>
                  </w:rPr>
                </w:pPr>
              </w:p>
            </w:tc>
          </w:tr>
          <w:tr w:rsidR="00052D1D" w14:paraId="4299CE7A" w14:textId="77777777" w:rsidTr="0020257B">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0" w:type="auto"/>
              </w:tcPr>
              <w:p w14:paraId="324793F4" w14:textId="77777777" w:rsidR="00052D1D" w:rsidRDefault="004E1322" w:rsidP="00324EAE">
                <w:pPr>
                  <w:jc w:val="center"/>
                </w:pPr>
                <w:r>
                  <w:t>Trabajo de Fin de Grado</w:t>
                </w:r>
              </w:p>
              <w:p w14:paraId="7F03CE08" w14:textId="77777777" w:rsidR="004E1322" w:rsidRDefault="004E1322" w:rsidP="00324EAE">
                <w:pPr>
                  <w:jc w:val="center"/>
                </w:pPr>
                <w:r>
                  <w:t xml:space="preserve">Grado en desarrollo de </w:t>
                </w:r>
                <w:r w:rsidR="00D166D5">
                  <w:t>Videojuegos –</w:t>
                </w:r>
                <w:r>
                  <w:t xml:space="preserve"> </w:t>
                </w:r>
                <w:r w:rsidR="0020257B">
                  <w:t xml:space="preserve"> </w:t>
                </w:r>
                <w:r>
                  <w:t>Universidad Complutense de Madrid</w:t>
                </w:r>
              </w:p>
              <w:p w14:paraId="5003F34E" w14:textId="77777777" w:rsidR="004E1322" w:rsidRDefault="004E1322" w:rsidP="00324EAE">
                <w:pPr>
                  <w:jc w:val="center"/>
                </w:pPr>
                <w:r>
                  <w:t>2018/2019</w:t>
                </w:r>
              </w:p>
            </w:tc>
          </w:tr>
          <w:tr w:rsidR="00052D1D" w14:paraId="1FB41E25" w14:textId="77777777" w:rsidTr="0020257B">
            <w:trPr>
              <w:trHeight w:val="600"/>
            </w:trPr>
            <w:tc>
              <w:tcPr>
                <w:cnfStyle w:val="001000000000" w:firstRow="0" w:lastRow="0" w:firstColumn="1" w:lastColumn="0" w:oddVBand="0" w:evenVBand="0" w:oddHBand="0" w:evenHBand="0" w:firstRowFirstColumn="0" w:firstRowLastColumn="0" w:lastRowFirstColumn="0" w:lastRowLastColumn="0"/>
                <w:tcW w:w="0" w:type="auto"/>
              </w:tcPr>
              <w:p w14:paraId="219301AD" w14:textId="77777777" w:rsidR="00052D1D" w:rsidRDefault="00052D1D" w:rsidP="00324EAE"/>
            </w:tc>
          </w:tr>
        </w:tbl>
        <w:p w14:paraId="5BF5322E" w14:textId="77777777" w:rsidR="00FA4D2F" w:rsidRDefault="004E1322" w:rsidP="00324EAE">
          <w:pPr>
            <w:rPr>
              <w:rFonts w:asciiTheme="majorHAnsi" w:eastAsiaTheme="majorEastAsia" w:hAnsiTheme="majorHAnsi" w:cstheme="majorBidi"/>
              <w:color w:val="2F5897" w:themeColor="text2"/>
              <w:spacing w:val="5"/>
              <w:kern w:val="28"/>
              <w:sz w:val="96"/>
              <w:szCs w:val="96"/>
              <w14:ligatures w14:val="standardContextual"/>
              <w14:cntxtAlts/>
            </w:rPr>
          </w:pPr>
          <w:r>
            <w:rPr>
              <w:noProof/>
            </w:rPr>
            <w:drawing>
              <wp:anchor distT="0" distB="0" distL="114300" distR="114300" simplePos="0" relativeHeight="251658752" behindDoc="0" locked="0" layoutInCell="1" allowOverlap="1" wp14:anchorId="4470AE55" wp14:editId="31DCD21D">
                <wp:simplePos x="0" y="0"/>
                <wp:positionH relativeFrom="margin">
                  <wp:align>center</wp:align>
                </wp:positionH>
                <wp:positionV relativeFrom="paragraph">
                  <wp:posOffset>704215</wp:posOffset>
                </wp:positionV>
                <wp:extent cx="2827168" cy="2600325"/>
                <wp:effectExtent l="0" t="0" r="0" b="0"/>
                <wp:wrapNone/>
                <wp:docPr id="4" name="Imagen 4" descr="Resultado de imagen de logo u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logo uc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7168" cy="260032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C36">
            <w:rPr>
              <w:rFonts w:asciiTheme="majorHAnsi" w:eastAsiaTheme="majorEastAsia" w:hAnsiTheme="majorHAnsi" w:cstheme="majorBidi"/>
              <w:color w:val="2F5897" w:themeColor="text2"/>
              <w:spacing w:val="5"/>
              <w:kern w:val="28"/>
              <w:sz w:val="96"/>
              <w:szCs w:val="96"/>
              <w14:ligatures w14:val="standardContextual"/>
              <w14:cntxtAlts/>
            </w:rPr>
            <w:br w:type="page"/>
          </w:r>
          <w:bookmarkStart w:id="1" w:name="_GoBack"/>
          <w:bookmarkEnd w:id="1"/>
        </w:p>
        <w:p w14:paraId="6892E626" w14:textId="77777777" w:rsidR="00880E5C" w:rsidRDefault="00880E5C" w:rsidP="00324EAE">
          <w:pPr>
            <w:pStyle w:val="Ttulo1"/>
          </w:pPr>
        </w:p>
        <w:p w14:paraId="66943F08" w14:textId="77777777" w:rsidR="00880E5C" w:rsidRDefault="00880E5C" w:rsidP="00324EAE">
          <w:pPr>
            <w:pStyle w:val="Ttulo1"/>
          </w:pPr>
        </w:p>
        <w:p w14:paraId="60430014" w14:textId="77777777" w:rsidR="00880E5C" w:rsidRDefault="00880E5C" w:rsidP="00324EAE">
          <w:pPr>
            <w:pStyle w:val="Ttulo1"/>
          </w:pPr>
        </w:p>
        <w:p w14:paraId="0566E7DF" w14:textId="77777777" w:rsidR="00880E5C" w:rsidRDefault="00880E5C" w:rsidP="00324EAE">
          <w:pPr>
            <w:pStyle w:val="Ttulo1"/>
          </w:pPr>
        </w:p>
        <w:p w14:paraId="57D9F901" w14:textId="77777777" w:rsidR="00880E5C" w:rsidRDefault="00880E5C" w:rsidP="00324EAE">
          <w:pPr>
            <w:pStyle w:val="Ttulo1"/>
          </w:pPr>
        </w:p>
        <w:p w14:paraId="60326E88" w14:textId="77777777" w:rsidR="00880E5C" w:rsidRDefault="00880E5C" w:rsidP="00324EAE">
          <w:pPr>
            <w:pStyle w:val="Ttulo1"/>
          </w:pPr>
        </w:p>
        <w:p w14:paraId="09C74913" w14:textId="77777777" w:rsidR="00880E5C" w:rsidRDefault="00880E5C" w:rsidP="00324EAE">
          <w:pPr>
            <w:pStyle w:val="Ttulo1"/>
          </w:pPr>
        </w:p>
        <w:p w14:paraId="3D4B266F" w14:textId="77777777" w:rsidR="00880E5C" w:rsidRDefault="00880E5C" w:rsidP="00324EAE">
          <w:pPr>
            <w:pStyle w:val="Ttulo1"/>
          </w:pPr>
        </w:p>
        <w:p w14:paraId="070E4393" w14:textId="77777777" w:rsidR="00880E5C" w:rsidRDefault="00880E5C" w:rsidP="00324EAE">
          <w:pPr>
            <w:pStyle w:val="Ttulo1"/>
          </w:pPr>
        </w:p>
        <w:p w14:paraId="49430A4F" w14:textId="77777777" w:rsidR="00880E5C" w:rsidRDefault="00880E5C" w:rsidP="00324EAE">
          <w:pPr>
            <w:pStyle w:val="Ttulo1"/>
          </w:pPr>
        </w:p>
        <w:p w14:paraId="2BEF6379" w14:textId="77777777" w:rsidR="00880E5C" w:rsidRDefault="00880E5C" w:rsidP="00324EAE">
          <w:pPr>
            <w:pStyle w:val="Ttulo1"/>
          </w:pPr>
        </w:p>
        <w:p w14:paraId="19C7EC94" w14:textId="77777777" w:rsidR="00880E5C" w:rsidRDefault="00880E5C" w:rsidP="00324EAE">
          <w:pPr>
            <w:pStyle w:val="Ttulo1"/>
          </w:pPr>
        </w:p>
        <w:p w14:paraId="25CBB884" w14:textId="77777777" w:rsidR="00880E5C" w:rsidRDefault="00880E5C" w:rsidP="00324EAE">
          <w:pPr>
            <w:pStyle w:val="Ttulo1"/>
          </w:pPr>
        </w:p>
        <w:p w14:paraId="13727620" w14:textId="77777777" w:rsidR="00880E5C" w:rsidRDefault="00880E5C" w:rsidP="00324EAE">
          <w:pPr>
            <w:pStyle w:val="Ttulo1"/>
          </w:pPr>
        </w:p>
        <w:p w14:paraId="292A58C2" w14:textId="77777777" w:rsidR="00880E5C" w:rsidRDefault="00880E5C" w:rsidP="00324EAE">
          <w:pPr>
            <w:pStyle w:val="Ttulo1"/>
          </w:pPr>
        </w:p>
        <w:p w14:paraId="589BC79E" w14:textId="77777777" w:rsidR="00880E5C" w:rsidRDefault="00880E5C" w:rsidP="00324EAE">
          <w:pPr>
            <w:pStyle w:val="Ttulo1"/>
          </w:pPr>
        </w:p>
        <w:p w14:paraId="6B45DAA1" w14:textId="77777777" w:rsidR="00FA4D2F" w:rsidRDefault="00FA4D2F" w:rsidP="00324EAE">
          <w:pPr>
            <w:pStyle w:val="Ttulo1"/>
          </w:pPr>
          <w:bookmarkStart w:id="2" w:name="_Toc8064113"/>
          <w:r>
            <w:t>Agradecimientos</w:t>
          </w:r>
          <w:bookmarkEnd w:id="2"/>
        </w:p>
        <w:p w14:paraId="71E13158" w14:textId="77777777" w:rsidR="00FA4D2F" w:rsidRDefault="00FA4D2F" w:rsidP="00324EAE"/>
        <w:p w14:paraId="672EFBAC" w14:textId="77777777" w:rsidR="00FA4D2F" w:rsidRDefault="00FA4D2F" w:rsidP="00324EAE"/>
        <w:p w14:paraId="1079D552" w14:textId="77777777" w:rsidR="00FA4D2F" w:rsidRDefault="00FA4D2F" w:rsidP="00324EAE"/>
        <w:p w14:paraId="2CF96A7B" w14:textId="77777777" w:rsidR="00FA4D2F" w:rsidRDefault="00FA4D2F" w:rsidP="00324EAE"/>
        <w:p w14:paraId="7776B34B" w14:textId="77777777" w:rsidR="00FA4D2F" w:rsidRDefault="00FA4D2F" w:rsidP="00324EAE"/>
        <w:p w14:paraId="1FC93072" w14:textId="77777777" w:rsidR="00FA4D2F" w:rsidRDefault="00FA4D2F" w:rsidP="00324EAE"/>
        <w:p w14:paraId="045443FC" w14:textId="77777777" w:rsidR="00FA4D2F" w:rsidRDefault="00FA4D2F" w:rsidP="00324EAE"/>
        <w:p w14:paraId="2FC0C15C" w14:textId="77777777" w:rsidR="00FA4D2F" w:rsidRDefault="00FA4D2F" w:rsidP="00324EAE"/>
        <w:p w14:paraId="10C6C3B6" w14:textId="77777777" w:rsidR="00FA4D2F" w:rsidRDefault="00FA4D2F" w:rsidP="00324EAE"/>
        <w:p w14:paraId="344ED610" w14:textId="77777777" w:rsidR="00FA4D2F" w:rsidRDefault="00FA4D2F" w:rsidP="00324EAE"/>
        <w:p w14:paraId="4F76FF73" w14:textId="77777777" w:rsidR="00FA4D2F" w:rsidRDefault="00FA4D2F" w:rsidP="00324EAE"/>
        <w:p w14:paraId="2332BE3D" w14:textId="77777777" w:rsidR="00FA4D2F" w:rsidRDefault="00FA4D2F" w:rsidP="00324EAE"/>
        <w:p w14:paraId="6CB8ED5E" w14:textId="77777777" w:rsidR="00FA4D2F" w:rsidRDefault="00FA4D2F" w:rsidP="00324EAE"/>
        <w:p w14:paraId="0D772CBB" w14:textId="77777777" w:rsidR="00FA4D2F" w:rsidRDefault="00FA4D2F" w:rsidP="00324EAE"/>
        <w:p w14:paraId="2FFBC5E5" w14:textId="77777777" w:rsidR="00FA4D2F" w:rsidRDefault="00FA4D2F" w:rsidP="00324EAE"/>
        <w:p w14:paraId="68E3B25D" w14:textId="77777777" w:rsidR="00FA4D2F" w:rsidRDefault="00FA4D2F" w:rsidP="00324EAE"/>
        <w:p w14:paraId="023E8144" w14:textId="77777777" w:rsidR="00FA4D2F" w:rsidRDefault="00FA4D2F" w:rsidP="00324EAE"/>
        <w:p w14:paraId="32F1BB43" w14:textId="77777777" w:rsidR="00FA4D2F" w:rsidRDefault="00FA4D2F" w:rsidP="00324EAE">
          <w:pPr>
            <w:pStyle w:val="Ttulo1"/>
          </w:pPr>
          <w:bookmarkStart w:id="3" w:name="_Toc8064114"/>
          <w:r>
            <w:lastRenderedPageBreak/>
            <w:t>Resumen</w:t>
          </w:r>
          <w:bookmarkEnd w:id="3"/>
        </w:p>
        <w:p w14:paraId="7EA9BD99" w14:textId="77777777" w:rsidR="00FA4D2F" w:rsidRDefault="00FA4D2F" w:rsidP="00324EAE"/>
        <w:p w14:paraId="50DB99A2" w14:textId="77777777" w:rsidR="00FA4D2F" w:rsidRDefault="00FA4D2F" w:rsidP="00324EAE"/>
        <w:p w14:paraId="13A1A9DB" w14:textId="77777777" w:rsidR="00FA4D2F" w:rsidRDefault="00FA4D2F" w:rsidP="00324EAE"/>
        <w:p w14:paraId="3BFDED68" w14:textId="77777777" w:rsidR="00FA4D2F" w:rsidRDefault="00FA4D2F" w:rsidP="00324EAE"/>
        <w:p w14:paraId="17898720" w14:textId="77777777" w:rsidR="00FA4D2F" w:rsidRDefault="00FA4D2F" w:rsidP="00324EAE"/>
        <w:p w14:paraId="12119006" w14:textId="77777777" w:rsidR="00FA4D2F" w:rsidRDefault="00FA4D2F" w:rsidP="00324EAE"/>
        <w:p w14:paraId="46CEEEE6" w14:textId="77777777" w:rsidR="00FA4D2F" w:rsidRDefault="00FA4D2F" w:rsidP="00324EAE"/>
        <w:p w14:paraId="0BAFDAA7" w14:textId="77777777" w:rsidR="00FA4D2F" w:rsidRDefault="00FA4D2F" w:rsidP="00324EAE"/>
        <w:p w14:paraId="7463FE20" w14:textId="77777777" w:rsidR="00FA4D2F" w:rsidRDefault="00FA4D2F" w:rsidP="00324EAE"/>
        <w:p w14:paraId="3B18FA13" w14:textId="77777777" w:rsidR="00FA4D2F" w:rsidRDefault="00FA4D2F" w:rsidP="00324EAE"/>
        <w:p w14:paraId="483E8CD5" w14:textId="77777777" w:rsidR="00FA4D2F" w:rsidRDefault="00FA4D2F" w:rsidP="00324EAE"/>
        <w:p w14:paraId="22ADB0BB" w14:textId="77777777" w:rsidR="00FA4D2F" w:rsidRDefault="00FA4D2F" w:rsidP="00324EAE"/>
        <w:p w14:paraId="7C61B83E" w14:textId="77777777" w:rsidR="00FA4D2F" w:rsidRDefault="00FA4D2F" w:rsidP="00324EAE"/>
        <w:p w14:paraId="4BE61936" w14:textId="77777777" w:rsidR="00FA4D2F" w:rsidRDefault="00FA4D2F" w:rsidP="00324EAE"/>
        <w:p w14:paraId="5561FBAA" w14:textId="77777777" w:rsidR="00FA4D2F" w:rsidRDefault="00FA4D2F" w:rsidP="00324EAE"/>
        <w:p w14:paraId="2B009ACD" w14:textId="77777777" w:rsidR="00FA4D2F" w:rsidRDefault="00FA4D2F" w:rsidP="00324EAE">
          <w:pPr>
            <w:pStyle w:val="Ttulo1"/>
          </w:pPr>
          <w:bookmarkStart w:id="4" w:name="_Toc8064115"/>
          <w:r>
            <w:t>Palabras clave y siglas</w:t>
          </w:r>
          <w:bookmarkEnd w:id="4"/>
        </w:p>
        <w:p w14:paraId="513F6F7B" w14:textId="77777777" w:rsidR="00FA4D2F" w:rsidRPr="00FA4D2F" w:rsidRDefault="00FA4D2F" w:rsidP="00324EAE"/>
        <w:p w14:paraId="09A4A6B1" w14:textId="77777777" w:rsidR="00FA4D2F" w:rsidRDefault="00FA4D2F" w:rsidP="00324EAE"/>
        <w:p w14:paraId="0C9B8216" w14:textId="77777777" w:rsidR="00FA4D2F" w:rsidRDefault="00FA4D2F" w:rsidP="00324EAE">
          <w:pPr>
            <w:rPr>
              <w:rFonts w:asciiTheme="majorHAnsi" w:eastAsiaTheme="majorEastAsia" w:hAnsiTheme="majorHAnsi" w:cstheme="majorBidi"/>
              <w:bCs/>
              <w:i/>
              <w:color w:val="6076B4" w:themeColor="accent1"/>
              <w:sz w:val="40"/>
              <w:szCs w:val="32"/>
            </w:rPr>
          </w:pPr>
        </w:p>
        <w:p w14:paraId="44DA38CB" w14:textId="77777777" w:rsidR="00FA4D2F" w:rsidRDefault="00FA4D2F" w:rsidP="00324EAE">
          <w:pPr>
            <w:rPr>
              <w:rFonts w:asciiTheme="majorHAnsi" w:eastAsiaTheme="majorEastAsia" w:hAnsiTheme="majorHAnsi" w:cstheme="majorBidi"/>
              <w:bCs/>
              <w:i/>
              <w:color w:val="6076B4" w:themeColor="accent1"/>
              <w:sz w:val="40"/>
              <w:szCs w:val="32"/>
            </w:rPr>
          </w:pPr>
        </w:p>
        <w:p w14:paraId="02C1A36F" w14:textId="77777777" w:rsidR="00FA4D2F" w:rsidRDefault="00FA4D2F" w:rsidP="00324EAE">
          <w:pPr>
            <w:rPr>
              <w:rFonts w:asciiTheme="majorHAnsi" w:eastAsiaTheme="majorEastAsia" w:hAnsiTheme="majorHAnsi" w:cstheme="majorBidi"/>
              <w:bCs/>
              <w:i/>
              <w:color w:val="6076B4" w:themeColor="accent1"/>
              <w:sz w:val="40"/>
              <w:szCs w:val="32"/>
            </w:rPr>
          </w:pPr>
        </w:p>
        <w:p w14:paraId="59A78B13" w14:textId="77777777" w:rsidR="00FA4D2F" w:rsidRDefault="00FA4D2F" w:rsidP="00324EAE">
          <w:pPr>
            <w:rPr>
              <w:rFonts w:asciiTheme="majorHAnsi" w:eastAsiaTheme="majorEastAsia" w:hAnsiTheme="majorHAnsi" w:cstheme="majorBidi"/>
              <w:bCs/>
              <w:i/>
              <w:color w:val="6076B4" w:themeColor="accent1"/>
              <w:sz w:val="40"/>
              <w:szCs w:val="32"/>
            </w:rPr>
          </w:pPr>
        </w:p>
        <w:p w14:paraId="0B8F4920" w14:textId="77777777" w:rsidR="00FA4D2F" w:rsidRDefault="00FA4D2F" w:rsidP="00324EAE">
          <w:pPr>
            <w:rPr>
              <w:rFonts w:asciiTheme="majorHAnsi" w:eastAsiaTheme="majorEastAsia" w:hAnsiTheme="majorHAnsi" w:cstheme="majorBidi"/>
              <w:bCs/>
              <w:i/>
              <w:color w:val="6076B4" w:themeColor="accent1"/>
              <w:sz w:val="40"/>
              <w:szCs w:val="32"/>
            </w:rPr>
          </w:pPr>
        </w:p>
        <w:p w14:paraId="12F5065A" w14:textId="77777777" w:rsidR="00FA4D2F" w:rsidRDefault="00FA4D2F" w:rsidP="00324EAE">
          <w:pPr>
            <w:rPr>
              <w:rFonts w:asciiTheme="majorHAnsi" w:eastAsiaTheme="majorEastAsia" w:hAnsiTheme="majorHAnsi" w:cstheme="majorBidi"/>
              <w:bCs/>
              <w:i/>
              <w:color w:val="6076B4" w:themeColor="accent1"/>
              <w:sz w:val="40"/>
              <w:szCs w:val="32"/>
            </w:rPr>
          </w:pPr>
        </w:p>
        <w:p w14:paraId="5D01673C" w14:textId="77777777" w:rsidR="00FA4D2F" w:rsidRDefault="00FA4D2F" w:rsidP="00324EAE">
          <w:pPr>
            <w:rPr>
              <w:rFonts w:asciiTheme="majorHAnsi" w:eastAsiaTheme="majorEastAsia" w:hAnsiTheme="majorHAnsi" w:cstheme="majorBidi"/>
              <w:bCs/>
              <w:i/>
              <w:color w:val="6076B4" w:themeColor="accent1"/>
              <w:sz w:val="40"/>
              <w:szCs w:val="32"/>
            </w:rPr>
          </w:pPr>
        </w:p>
        <w:p w14:paraId="19E26003" w14:textId="77777777" w:rsidR="00FA4D2F" w:rsidRDefault="00FA4D2F" w:rsidP="00324EAE">
          <w:pPr>
            <w:rPr>
              <w:rFonts w:asciiTheme="majorHAnsi" w:eastAsiaTheme="majorEastAsia" w:hAnsiTheme="majorHAnsi" w:cstheme="majorBidi"/>
              <w:bCs/>
              <w:i/>
              <w:color w:val="6076B4" w:themeColor="accent1"/>
              <w:sz w:val="40"/>
              <w:szCs w:val="32"/>
            </w:rPr>
          </w:pPr>
        </w:p>
        <w:p w14:paraId="1C8A0632" w14:textId="77777777" w:rsidR="00FA4D2F" w:rsidRDefault="00FA4D2F" w:rsidP="00324EAE">
          <w:pPr>
            <w:rPr>
              <w:rFonts w:asciiTheme="majorHAnsi" w:eastAsiaTheme="majorEastAsia" w:hAnsiTheme="majorHAnsi" w:cstheme="majorBidi"/>
              <w:bCs/>
              <w:i/>
              <w:color w:val="6076B4" w:themeColor="accent1"/>
              <w:sz w:val="40"/>
              <w:szCs w:val="32"/>
            </w:rPr>
          </w:pPr>
        </w:p>
        <w:p w14:paraId="761C5AFE" w14:textId="77777777" w:rsidR="00FA4D2F" w:rsidRDefault="00FA4D2F" w:rsidP="00324EAE">
          <w:pPr>
            <w:rPr>
              <w:rFonts w:asciiTheme="majorHAnsi" w:eastAsiaTheme="majorEastAsia" w:hAnsiTheme="majorHAnsi" w:cstheme="majorBidi"/>
              <w:bCs/>
              <w:i/>
              <w:color w:val="6076B4" w:themeColor="accent1"/>
              <w:sz w:val="40"/>
              <w:szCs w:val="32"/>
            </w:rPr>
          </w:pPr>
        </w:p>
        <w:p w14:paraId="38DBB045" w14:textId="77777777" w:rsidR="00FA4D2F" w:rsidRDefault="00FA4D2F" w:rsidP="00324EAE">
          <w:pPr>
            <w:rPr>
              <w:rFonts w:asciiTheme="majorHAnsi" w:eastAsiaTheme="majorEastAsia" w:hAnsiTheme="majorHAnsi" w:cstheme="majorBidi"/>
              <w:bCs/>
              <w:i/>
              <w:color w:val="6076B4" w:themeColor="accent1"/>
              <w:sz w:val="40"/>
              <w:szCs w:val="32"/>
            </w:rPr>
          </w:pPr>
        </w:p>
        <w:p w14:paraId="5F06136B" w14:textId="77777777" w:rsidR="00FA4D2F" w:rsidRDefault="00FA4D2F" w:rsidP="00324EAE">
          <w:pPr>
            <w:rPr>
              <w:rFonts w:asciiTheme="majorHAnsi" w:eastAsiaTheme="majorEastAsia" w:hAnsiTheme="majorHAnsi" w:cstheme="majorBidi"/>
              <w:bCs/>
              <w:i/>
              <w:color w:val="6076B4" w:themeColor="accent1"/>
              <w:sz w:val="40"/>
              <w:szCs w:val="32"/>
            </w:rPr>
          </w:pPr>
        </w:p>
        <w:p w14:paraId="0723CD3C" w14:textId="77777777" w:rsidR="00FA4D2F" w:rsidRDefault="00FA4D2F" w:rsidP="00324EAE">
          <w:pPr>
            <w:rPr>
              <w:rFonts w:asciiTheme="majorHAnsi" w:eastAsiaTheme="majorEastAsia" w:hAnsiTheme="majorHAnsi" w:cstheme="majorBidi"/>
              <w:bCs/>
              <w:i/>
              <w:color w:val="6076B4" w:themeColor="accent1"/>
              <w:sz w:val="40"/>
              <w:szCs w:val="32"/>
            </w:rPr>
          </w:pPr>
        </w:p>
        <w:p w14:paraId="038536B7" w14:textId="77777777" w:rsidR="00FA4D2F" w:rsidRDefault="00FA4D2F" w:rsidP="00324EAE">
          <w:pPr>
            <w:rPr>
              <w:rFonts w:asciiTheme="majorHAnsi" w:eastAsiaTheme="majorEastAsia" w:hAnsiTheme="majorHAnsi" w:cstheme="majorBidi"/>
              <w:bCs/>
              <w:i/>
              <w:color w:val="6076B4" w:themeColor="accent1"/>
              <w:sz w:val="40"/>
              <w:szCs w:val="32"/>
            </w:rPr>
          </w:pPr>
        </w:p>
        <w:p w14:paraId="2890BBA3" w14:textId="77777777" w:rsidR="00FA4D2F" w:rsidRDefault="00FA4D2F" w:rsidP="00324EAE">
          <w:pPr>
            <w:pStyle w:val="Ttulo1"/>
          </w:pPr>
        </w:p>
        <w:p w14:paraId="537B15AF" w14:textId="77777777" w:rsidR="00FA4D2F" w:rsidRDefault="00FA4D2F" w:rsidP="00324EAE"/>
        <w:p w14:paraId="33FBC0A1" w14:textId="77777777" w:rsidR="00FA4D2F" w:rsidRDefault="00FA4D2F" w:rsidP="00324EAE"/>
        <w:p w14:paraId="5C19A319" w14:textId="77777777" w:rsidR="00FA4D2F" w:rsidRDefault="00FA4D2F" w:rsidP="00324EAE"/>
        <w:p w14:paraId="5E92E247" w14:textId="77777777" w:rsidR="00FA4D2F" w:rsidRDefault="00FA4D2F" w:rsidP="00324EAE"/>
        <w:p w14:paraId="43FFA2B9" w14:textId="77777777" w:rsidR="00FA4D2F" w:rsidRDefault="00FA4D2F" w:rsidP="00324EAE"/>
        <w:p w14:paraId="41126062" w14:textId="77777777" w:rsidR="00FA4D2F" w:rsidRDefault="00FA4D2F" w:rsidP="00324EAE"/>
        <w:p w14:paraId="79086CE2" w14:textId="77777777" w:rsidR="00FA4D2F" w:rsidRDefault="00FA4D2F" w:rsidP="00324EAE"/>
        <w:p w14:paraId="53461FC6" w14:textId="77777777" w:rsidR="00FA4D2F" w:rsidRDefault="00FA4D2F" w:rsidP="00324EAE"/>
        <w:p w14:paraId="443DCA91" w14:textId="77777777" w:rsidR="00FA4D2F" w:rsidRDefault="00FA4D2F" w:rsidP="00324EAE"/>
        <w:p w14:paraId="1190FC23" w14:textId="77777777" w:rsidR="00FA4D2F" w:rsidRDefault="00FA4D2F" w:rsidP="00324EAE"/>
        <w:p w14:paraId="02258DEE" w14:textId="77777777" w:rsidR="00FA4D2F" w:rsidRDefault="00FA4D2F" w:rsidP="00324EAE"/>
        <w:p w14:paraId="75C29450" w14:textId="77777777" w:rsidR="00FA4D2F" w:rsidRDefault="00FA4D2F" w:rsidP="00324EAE"/>
        <w:p w14:paraId="44C0AB63" w14:textId="77777777" w:rsidR="00FA4D2F" w:rsidRDefault="00FA4D2F" w:rsidP="00324EAE"/>
        <w:p w14:paraId="2E7BDC24" w14:textId="77777777" w:rsidR="00FA4D2F" w:rsidRDefault="00FA4D2F" w:rsidP="00324EAE"/>
        <w:p w14:paraId="60B92F7C" w14:textId="77777777" w:rsidR="00FA4D2F" w:rsidRDefault="00FA4D2F" w:rsidP="00324EAE"/>
        <w:p w14:paraId="3B5FA328" w14:textId="77777777" w:rsidR="00880E5C" w:rsidRDefault="00880E5C" w:rsidP="00324EAE">
          <w:pPr>
            <w:sectPr w:rsidR="00880E5C" w:rsidSect="00324EAE">
              <w:headerReference w:type="default" r:id="rId13"/>
              <w:footerReference w:type="even" r:id="rId14"/>
              <w:footerReference w:type="default" r:id="rId15"/>
              <w:pgSz w:w="11907" w:h="16839"/>
              <w:pgMar w:top="1440" w:right="2268" w:bottom="1440" w:left="2268" w:header="612" w:footer="459" w:gutter="0"/>
              <w:pgNumType w:fmt="upperRoman" w:start="1"/>
              <w:cols w:space="720"/>
              <w:titlePg/>
              <w:docGrid w:linePitch="360"/>
            </w:sectPr>
          </w:pPr>
        </w:p>
        <w:p w14:paraId="5F02F9B7" w14:textId="77777777" w:rsidR="00880E5C" w:rsidRDefault="00880E5C" w:rsidP="00324EAE">
          <w:pPr>
            <w:sectPr w:rsidR="00880E5C" w:rsidSect="00324EAE">
              <w:headerReference w:type="first" r:id="rId16"/>
              <w:pgSz w:w="11907" w:h="16839"/>
              <w:pgMar w:top="1440" w:right="2268" w:bottom="1440" w:left="2268" w:header="612" w:footer="459" w:gutter="0"/>
              <w:pgNumType w:start="1"/>
              <w:cols w:space="720"/>
              <w:titlePg/>
              <w:docGrid w:linePitch="360"/>
            </w:sectPr>
          </w:pPr>
        </w:p>
        <w:p w14:paraId="1032C690" w14:textId="77777777" w:rsidR="00052D1D" w:rsidRPr="00FA4D2F" w:rsidRDefault="00BB4AFC" w:rsidP="00324EAE"/>
      </w:sdtContent>
    </w:sdt>
    <w:p w14:paraId="06F83711" w14:textId="77777777" w:rsidR="00052D1D" w:rsidRDefault="0020257B" w:rsidP="00324EAE">
      <w:pPr>
        <w:pStyle w:val="Ttulo1"/>
        <w:numPr>
          <w:ilvl w:val="0"/>
          <w:numId w:val="1"/>
        </w:numPr>
        <w:ind w:left="0" w:firstLine="0"/>
      </w:pPr>
      <w:bookmarkStart w:id="5" w:name="_Toc8064116"/>
      <w:r>
        <w:t>Índice</w:t>
      </w:r>
      <w:bookmarkEnd w:id="5"/>
    </w:p>
    <w:sdt>
      <w:sdtPr>
        <w:rPr>
          <w:rFonts w:asciiTheme="minorHAnsi" w:eastAsiaTheme="minorEastAsia" w:hAnsiTheme="minorHAnsi" w:cstheme="minorBidi"/>
          <w:b w:val="0"/>
          <w:bCs w:val="0"/>
          <w:color w:val="auto"/>
          <w:sz w:val="22"/>
          <w:szCs w:val="22"/>
        </w:rPr>
        <w:id w:val="1789085520"/>
        <w:docPartObj>
          <w:docPartGallery w:val="Table of Contents"/>
          <w:docPartUnique/>
        </w:docPartObj>
      </w:sdtPr>
      <w:sdtEndPr>
        <w:rPr>
          <w:sz w:val="20"/>
        </w:rPr>
      </w:sdtEndPr>
      <w:sdtContent>
        <w:p w14:paraId="7B6535DA" w14:textId="77777777" w:rsidR="0020257B" w:rsidRDefault="0020257B" w:rsidP="00324EAE">
          <w:pPr>
            <w:pStyle w:val="TtuloTDC"/>
          </w:pPr>
        </w:p>
        <w:p w14:paraId="74CFF29D" w14:textId="7585CB2E" w:rsidR="00324EAE" w:rsidRDefault="0020257B" w:rsidP="00324EAE">
          <w:pPr>
            <w:pStyle w:val="TDC1"/>
            <w:tabs>
              <w:tab w:val="right" w:leader="dot" w:pos="7361"/>
            </w:tabs>
            <w:rPr>
              <w:noProof/>
            </w:rPr>
          </w:pPr>
          <w:r>
            <w:fldChar w:fldCharType="begin"/>
          </w:r>
          <w:r>
            <w:instrText xml:space="preserve"> TOC \o "1-3" \h \z \u </w:instrText>
          </w:r>
          <w:r>
            <w:fldChar w:fldCharType="separate"/>
          </w:r>
          <w:hyperlink w:anchor="_Toc8064113" w:history="1">
            <w:r w:rsidR="00324EAE" w:rsidRPr="007E49F3">
              <w:rPr>
                <w:rStyle w:val="Hipervnculo"/>
                <w:noProof/>
              </w:rPr>
              <w:t>Agradecimientos</w:t>
            </w:r>
            <w:r w:rsidR="00324EAE">
              <w:rPr>
                <w:noProof/>
                <w:webHidden/>
              </w:rPr>
              <w:tab/>
            </w:r>
            <w:r w:rsidR="00324EAE">
              <w:rPr>
                <w:noProof/>
                <w:webHidden/>
              </w:rPr>
              <w:fldChar w:fldCharType="begin"/>
            </w:r>
            <w:r w:rsidR="00324EAE">
              <w:rPr>
                <w:noProof/>
                <w:webHidden/>
              </w:rPr>
              <w:instrText xml:space="preserve"> PAGEREF _Toc8064113 \h </w:instrText>
            </w:r>
            <w:r w:rsidR="00324EAE">
              <w:rPr>
                <w:noProof/>
                <w:webHidden/>
              </w:rPr>
            </w:r>
            <w:r w:rsidR="00324EAE">
              <w:rPr>
                <w:noProof/>
                <w:webHidden/>
              </w:rPr>
              <w:fldChar w:fldCharType="separate"/>
            </w:r>
            <w:r w:rsidR="005F752E">
              <w:rPr>
                <w:noProof/>
                <w:webHidden/>
              </w:rPr>
              <w:t>III</w:t>
            </w:r>
            <w:r w:rsidR="00324EAE">
              <w:rPr>
                <w:noProof/>
                <w:webHidden/>
              </w:rPr>
              <w:fldChar w:fldCharType="end"/>
            </w:r>
          </w:hyperlink>
        </w:p>
        <w:p w14:paraId="689B6C24" w14:textId="58BFA3CA" w:rsidR="00324EAE" w:rsidRDefault="00BB4AFC" w:rsidP="00324EAE">
          <w:pPr>
            <w:pStyle w:val="TDC1"/>
            <w:tabs>
              <w:tab w:val="right" w:leader="dot" w:pos="7361"/>
            </w:tabs>
            <w:rPr>
              <w:noProof/>
            </w:rPr>
          </w:pPr>
          <w:hyperlink w:anchor="_Toc8064114" w:history="1">
            <w:r w:rsidR="00324EAE" w:rsidRPr="007E49F3">
              <w:rPr>
                <w:rStyle w:val="Hipervnculo"/>
                <w:noProof/>
              </w:rPr>
              <w:t>Resumen</w:t>
            </w:r>
            <w:r w:rsidR="00324EAE">
              <w:rPr>
                <w:noProof/>
                <w:webHidden/>
              </w:rPr>
              <w:tab/>
            </w:r>
            <w:r w:rsidR="00324EAE">
              <w:rPr>
                <w:noProof/>
                <w:webHidden/>
              </w:rPr>
              <w:fldChar w:fldCharType="begin"/>
            </w:r>
            <w:r w:rsidR="00324EAE">
              <w:rPr>
                <w:noProof/>
                <w:webHidden/>
              </w:rPr>
              <w:instrText xml:space="preserve"> PAGEREF _Toc8064114 \h </w:instrText>
            </w:r>
            <w:r w:rsidR="00324EAE">
              <w:rPr>
                <w:noProof/>
                <w:webHidden/>
              </w:rPr>
            </w:r>
            <w:r w:rsidR="00324EAE">
              <w:rPr>
                <w:noProof/>
                <w:webHidden/>
              </w:rPr>
              <w:fldChar w:fldCharType="separate"/>
            </w:r>
            <w:r w:rsidR="005F752E">
              <w:rPr>
                <w:noProof/>
                <w:webHidden/>
              </w:rPr>
              <w:t>IV</w:t>
            </w:r>
            <w:r w:rsidR="00324EAE">
              <w:rPr>
                <w:noProof/>
                <w:webHidden/>
              </w:rPr>
              <w:fldChar w:fldCharType="end"/>
            </w:r>
          </w:hyperlink>
        </w:p>
        <w:p w14:paraId="2D908BB4" w14:textId="26C01F09" w:rsidR="00324EAE" w:rsidRDefault="00BB4AFC" w:rsidP="00324EAE">
          <w:pPr>
            <w:pStyle w:val="TDC1"/>
            <w:tabs>
              <w:tab w:val="right" w:leader="dot" w:pos="7361"/>
            </w:tabs>
            <w:rPr>
              <w:noProof/>
            </w:rPr>
          </w:pPr>
          <w:hyperlink w:anchor="_Toc8064115" w:history="1">
            <w:r w:rsidR="00324EAE" w:rsidRPr="007E49F3">
              <w:rPr>
                <w:rStyle w:val="Hipervnculo"/>
                <w:noProof/>
              </w:rPr>
              <w:t>Palabras clave y siglas</w:t>
            </w:r>
            <w:r w:rsidR="00324EAE">
              <w:rPr>
                <w:noProof/>
                <w:webHidden/>
              </w:rPr>
              <w:tab/>
            </w:r>
            <w:r w:rsidR="00324EAE">
              <w:rPr>
                <w:noProof/>
                <w:webHidden/>
              </w:rPr>
              <w:fldChar w:fldCharType="begin"/>
            </w:r>
            <w:r w:rsidR="00324EAE">
              <w:rPr>
                <w:noProof/>
                <w:webHidden/>
              </w:rPr>
              <w:instrText xml:space="preserve"> PAGEREF _Toc8064115 \h </w:instrText>
            </w:r>
            <w:r w:rsidR="00324EAE">
              <w:rPr>
                <w:noProof/>
                <w:webHidden/>
              </w:rPr>
            </w:r>
            <w:r w:rsidR="00324EAE">
              <w:rPr>
                <w:noProof/>
                <w:webHidden/>
              </w:rPr>
              <w:fldChar w:fldCharType="separate"/>
            </w:r>
            <w:r w:rsidR="005F752E">
              <w:rPr>
                <w:noProof/>
                <w:webHidden/>
              </w:rPr>
              <w:t>IV</w:t>
            </w:r>
            <w:r w:rsidR="00324EAE">
              <w:rPr>
                <w:noProof/>
                <w:webHidden/>
              </w:rPr>
              <w:fldChar w:fldCharType="end"/>
            </w:r>
          </w:hyperlink>
        </w:p>
        <w:p w14:paraId="1D4C3E14" w14:textId="6EB22B69" w:rsidR="00324EAE" w:rsidRDefault="00BB4AFC" w:rsidP="00324EAE">
          <w:pPr>
            <w:pStyle w:val="TDC1"/>
            <w:tabs>
              <w:tab w:val="left" w:pos="440"/>
              <w:tab w:val="right" w:leader="dot" w:pos="7361"/>
            </w:tabs>
            <w:rPr>
              <w:noProof/>
            </w:rPr>
          </w:pPr>
          <w:hyperlink w:anchor="_Toc8064116" w:history="1">
            <w:r w:rsidR="00324EAE" w:rsidRPr="007E49F3">
              <w:rPr>
                <w:rStyle w:val="Hipervnculo"/>
                <w:noProof/>
              </w:rPr>
              <w:t>1.</w:t>
            </w:r>
            <w:r w:rsidR="00324EAE">
              <w:rPr>
                <w:noProof/>
              </w:rPr>
              <w:tab/>
            </w:r>
            <w:r w:rsidR="00324EAE" w:rsidRPr="007E49F3">
              <w:rPr>
                <w:rStyle w:val="Hipervnculo"/>
                <w:noProof/>
              </w:rPr>
              <w:t>Índice</w:t>
            </w:r>
            <w:r w:rsidR="00324EAE">
              <w:rPr>
                <w:noProof/>
                <w:webHidden/>
              </w:rPr>
              <w:tab/>
            </w:r>
            <w:r w:rsidR="00324EAE">
              <w:rPr>
                <w:noProof/>
                <w:webHidden/>
              </w:rPr>
              <w:fldChar w:fldCharType="begin"/>
            </w:r>
            <w:r w:rsidR="00324EAE">
              <w:rPr>
                <w:noProof/>
                <w:webHidden/>
              </w:rPr>
              <w:instrText xml:space="preserve"> PAGEREF _Toc8064116 \h </w:instrText>
            </w:r>
            <w:r w:rsidR="00324EAE">
              <w:rPr>
                <w:noProof/>
                <w:webHidden/>
              </w:rPr>
            </w:r>
            <w:r w:rsidR="00324EAE">
              <w:rPr>
                <w:noProof/>
                <w:webHidden/>
              </w:rPr>
              <w:fldChar w:fldCharType="separate"/>
            </w:r>
            <w:r w:rsidR="005F752E">
              <w:rPr>
                <w:noProof/>
                <w:webHidden/>
              </w:rPr>
              <w:t>1</w:t>
            </w:r>
            <w:r w:rsidR="00324EAE">
              <w:rPr>
                <w:noProof/>
                <w:webHidden/>
              </w:rPr>
              <w:fldChar w:fldCharType="end"/>
            </w:r>
          </w:hyperlink>
        </w:p>
        <w:p w14:paraId="10F635E6" w14:textId="40B93B38" w:rsidR="00324EAE" w:rsidRDefault="00BB4AFC" w:rsidP="00324EAE">
          <w:pPr>
            <w:pStyle w:val="TDC1"/>
            <w:tabs>
              <w:tab w:val="left" w:pos="440"/>
              <w:tab w:val="right" w:leader="dot" w:pos="7361"/>
            </w:tabs>
            <w:rPr>
              <w:noProof/>
            </w:rPr>
          </w:pPr>
          <w:hyperlink w:anchor="_Toc8064117" w:history="1">
            <w:r w:rsidR="00324EAE" w:rsidRPr="007E49F3">
              <w:rPr>
                <w:rStyle w:val="Hipervnculo"/>
                <w:noProof/>
              </w:rPr>
              <w:t>2.</w:t>
            </w:r>
            <w:r w:rsidR="00324EAE">
              <w:rPr>
                <w:noProof/>
              </w:rPr>
              <w:tab/>
            </w:r>
            <w:r w:rsidR="00324EAE" w:rsidRPr="007E49F3">
              <w:rPr>
                <w:rStyle w:val="Hipervnculo"/>
                <w:noProof/>
              </w:rPr>
              <w:t>Introducción</w:t>
            </w:r>
            <w:r w:rsidR="00324EAE">
              <w:rPr>
                <w:noProof/>
                <w:webHidden/>
              </w:rPr>
              <w:tab/>
            </w:r>
            <w:r w:rsidR="00324EAE">
              <w:rPr>
                <w:noProof/>
                <w:webHidden/>
              </w:rPr>
              <w:fldChar w:fldCharType="begin"/>
            </w:r>
            <w:r w:rsidR="00324EAE">
              <w:rPr>
                <w:noProof/>
                <w:webHidden/>
              </w:rPr>
              <w:instrText xml:space="preserve"> PAGEREF _Toc8064117 \h </w:instrText>
            </w:r>
            <w:r w:rsidR="00324EAE">
              <w:rPr>
                <w:noProof/>
                <w:webHidden/>
              </w:rPr>
            </w:r>
            <w:r w:rsidR="00324EAE">
              <w:rPr>
                <w:noProof/>
                <w:webHidden/>
              </w:rPr>
              <w:fldChar w:fldCharType="separate"/>
            </w:r>
            <w:r w:rsidR="005F752E">
              <w:rPr>
                <w:noProof/>
                <w:webHidden/>
              </w:rPr>
              <w:t>2</w:t>
            </w:r>
            <w:r w:rsidR="00324EAE">
              <w:rPr>
                <w:noProof/>
                <w:webHidden/>
              </w:rPr>
              <w:fldChar w:fldCharType="end"/>
            </w:r>
          </w:hyperlink>
        </w:p>
        <w:p w14:paraId="507E679C" w14:textId="2DBBEFBE" w:rsidR="00324EAE" w:rsidRDefault="00BB4AFC" w:rsidP="00324EAE">
          <w:pPr>
            <w:pStyle w:val="TDC2"/>
            <w:tabs>
              <w:tab w:val="left" w:pos="880"/>
              <w:tab w:val="right" w:leader="dot" w:pos="7361"/>
            </w:tabs>
            <w:ind w:left="0"/>
            <w:rPr>
              <w:noProof/>
            </w:rPr>
          </w:pPr>
          <w:hyperlink w:anchor="_Toc8064118" w:history="1">
            <w:r w:rsidR="00324EAE" w:rsidRPr="007E49F3">
              <w:rPr>
                <w:rStyle w:val="Hipervnculo"/>
                <w:noProof/>
              </w:rPr>
              <w:t>2.1</w:t>
            </w:r>
            <w:r w:rsidR="00324EAE">
              <w:rPr>
                <w:noProof/>
              </w:rPr>
              <w:tab/>
            </w:r>
            <w:r w:rsidR="00324EAE" w:rsidRPr="007E49F3">
              <w:rPr>
                <w:rStyle w:val="Hipervnculo"/>
                <w:noProof/>
              </w:rPr>
              <w:t>Antecedentes</w:t>
            </w:r>
            <w:r w:rsidR="00324EAE">
              <w:rPr>
                <w:noProof/>
                <w:webHidden/>
              </w:rPr>
              <w:tab/>
            </w:r>
            <w:r w:rsidR="00324EAE">
              <w:rPr>
                <w:noProof/>
                <w:webHidden/>
              </w:rPr>
              <w:fldChar w:fldCharType="begin"/>
            </w:r>
            <w:r w:rsidR="00324EAE">
              <w:rPr>
                <w:noProof/>
                <w:webHidden/>
              </w:rPr>
              <w:instrText xml:space="preserve"> PAGEREF _Toc8064118 \h </w:instrText>
            </w:r>
            <w:r w:rsidR="00324EAE">
              <w:rPr>
                <w:noProof/>
                <w:webHidden/>
              </w:rPr>
            </w:r>
            <w:r w:rsidR="00324EAE">
              <w:rPr>
                <w:noProof/>
                <w:webHidden/>
              </w:rPr>
              <w:fldChar w:fldCharType="separate"/>
            </w:r>
            <w:r w:rsidR="005F752E">
              <w:rPr>
                <w:noProof/>
                <w:webHidden/>
              </w:rPr>
              <w:t>2</w:t>
            </w:r>
            <w:r w:rsidR="00324EAE">
              <w:rPr>
                <w:noProof/>
                <w:webHidden/>
              </w:rPr>
              <w:fldChar w:fldCharType="end"/>
            </w:r>
          </w:hyperlink>
        </w:p>
        <w:p w14:paraId="1C59A836" w14:textId="11F45CC4" w:rsidR="00324EAE" w:rsidRDefault="00BB4AFC" w:rsidP="00324EAE">
          <w:pPr>
            <w:pStyle w:val="TDC2"/>
            <w:tabs>
              <w:tab w:val="left" w:pos="880"/>
              <w:tab w:val="right" w:leader="dot" w:pos="7361"/>
            </w:tabs>
            <w:ind w:left="0"/>
            <w:rPr>
              <w:noProof/>
            </w:rPr>
          </w:pPr>
          <w:hyperlink w:anchor="_Toc8064119" w:history="1">
            <w:r w:rsidR="00324EAE" w:rsidRPr="007E49F3">
              <w:rPr>
                <w:rStyle w:val="Hipervnculo"/>
                <w:noProof/>
              </w:rPr>
              <w:t>2.2</w:t>
            </w:r>
            <w:r w:rsidR="00324EAE">
              <w:rPr>
                <w:noProof/>
              </w:rPr>
              <w:tab/>
            </w:r>
            <w:r w:rsidR="00324EAE" w:rsidRPr="007E49F3">
              <w:rPr>
                <w:rStyle w:val="Hipervnculo"/>
                <w:noProof/>
              </w:rPr>
              <w:t>Objetivos</w:t>
            </w:r>
            <w:r w:rsidR="00324EAE">
              <w:rPr>
                <w:noProof/>
                <w:webHidden/>
              </w:rPr>
              <w:tab/>
            </w:r>
            <w:r w:rsidR="00324EAE">
              <w:rPr>
                <w:noProof/>
                <w:webHidden/>
              </w:rPr>
              <w:fldChar w:fldCharType="begin"/>
            </w:r>
            <w:r w:rsidR="00324EAE">
              <w:rPr>
                <w:noProof/>
                <w:webHidden/>
              </w:rPr>
              <w:instrText xml:space="preserve"> PAGEREF _Toc8064119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3696DF9B" w14:textId="5D5F4552" w:rsidR="00324EAE" w:rsidRDefault="00BB4AFC" w:rsidP="00324EAE">
          <w:pPr>
            <w:pStyle w:val="TDC2"/>
            <w:tabs>
              <w:tab w:val="left" w:pos="880"/>
              <w:tab w:val="right" w:leader="dot" w:pos="7361"/>
            </w:tabs>
            <w:ind w:left="0"/>
            <w:rPr>
              <w:noProof/>
            </w:rPr>
          </w:pPr>
          <w:hyperlink w:anchor="_Toc8064120" w:history="1">
            <w:r w:rsidR="00324EAE" w:rsidRPr="007E49F3">
              <w:rPr>
                <w:rStyle w:val="Hipervnculo"/>
                <w:noProof/>
              </w:rPr>
              <w:t>2.3</w:t>
            </w:r>
            <w:r w:rsidR="00324EAE">
              <w:rPr>
                <w:noProof/>
              </w:rPr>
              <w:tab/>
            </w:r>
            <w:r w:rsidR="00324EAE" w:rsidRPr="007E49F3">
              <w:rPr>
                <w:rStyle w:val="Hipervnculo"/>
                <w:noProof/>
              </w:rPr>
              <w:t>Planteamiento</w:t>
            </w:r>
            <w:r w:rsidR="00324EAE">
              <w:rPr>
                <w:noProof/>
                <w:webHidden/>
              </w:rPr>
              <w:tab/>
            </w:r>
            <w:r w:rsidR="00324EAE">
              <w:rPr>
                <w:noProof/>
                <w:webHidden/>
              </w:rPr>
              <w:fldChar w:fldCharType="begin"/>
            </w:r>
            <w:r w:rsidR="00324EAE">
              <w:rPr>
                <w:noProof/>
                <w:webHidden/>
              </w:rPr>
              <w:instrText xml:space="preserve"> PAGEREF _Toc8064120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550D1BCB" w14:textId="51561DB8" w:rsidR="00324EAE" w:rsidRDefault="00BB4AFC" w:rsidP="00324EAE">
          <w:pPr>
            <w:pStyle w:val="TDC2"/>
            <w:tabs>
              <w:tab w:val="left" w:pos="880"/>
              <w:tab w:val="right" w:leader="dot" w:pos="7361"/>
            </w:tabs>
            <w:ind w:left="0"/>
            <w:rPr>
              <w:noProof/>
            </w:rPr>
          </w:pPr>
          <w:hyperlink w:anchor="_Toc8064121" w:history="1">
            <w:r w:rsidR="00324EAE" w:rsidRPr="007E49F3">
              <w:rPr>
                <w:rStyle w:val="Hipervnculo"/>
                <w:noProof/>
              </w:rPr>
              <w:t>2.4</w:t>
            </w:r>
            <w:r w:rsidR="00324EAE">
              <w:rPr>
                <w:noProof/>
              </w:rPr>
              <w:tab/>
            </w:r>
            <w:r w:rsidR="00324EAE" w:rsidRPr="007E49F3">
              <w:rPr>
                <w:rStyle w:val="Hipervnculo"/>
                <w:noProof/>
              </w:rPr>
              <w:t>Metodología</w:t>
            </w:r>
            <w:r w:rsidR="00324EAE">
              <w:rPr>
                <w:noProof/>
                <w:webHidden/>
              </w:rPr>
              <w:tab/>
            </w:r>
            <w:r w:rsidR="00324EAE">
              <w:rPr>
                <w:noProof/>
                <w:webHidden/>
              </w:rPr>
              <w:fldChar w:fldCharType="begin"/>
            </w:r>
            <w:r w:rsidR="00324EAE">
              <w:rPr>
                <w:noProof/>
                <w:webHidden/>
              </w:rPr>
              <w:instrText xml:space="preserve"> PAGEREF _Toc8064121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72F01675" w14:textId="0A154112" w:rsidR="00324EAE" w:rsidRDefault="00BB4AFC" w:rsidP="00324EAE">
          <w:pPr>
            <w:pStyle w:val="TDC1"/>
            <w:tabs>
              <w:tab w:val="left" w:pos="440"/>
              <w:tab w:val="right" w:leader="dot" w:pos="7361"/>
            </w:tabs>
            <w:rPr>
              <w:noProof/>
            </w:rPr>
          </w:pPr>
          <w:hyperlink w:anchor="_Toc8064122" w:history="1">
            <w:r w:rsidR="00324EAE" w:rsidRPr="007E49F3">
              <w:rPr>
                <w:rStyle w:val="Hipervnculo"/>
                <w:noProof/>
              </w:rPr>
              <w:t>3.</w:t>
            </w:r>
            <w:r w:rsidR="00324EAE">
              <w:rPr>
                <w:noProof/>
              </w:rPr>
              <w:tab/>
            </w:r>
            <w:r w:rsidR="00324EAE" w:rsidRPr="007E49F3">
              <w:rPr>
                <w:rStyle w:val="Hipervnculo"/>
                <w:noProof/>
              </w:rPr>
              <w:t>Desarrollo</w:t>
            </w:r>
            <w:r w:rsidR="00324EAE">
              <w:rPr>
                <w:noProof/>
                <w:webHidden/>
              </w:rPr>
              <w:tab/>
            </w:r>
            <w:r w:rsidR="00324EAE">
              <w:rPr>
                <w:noProof/>
                <w:webHidden/>
              </w:rPr>
              <w:fldChar w:fldCharType="begin"/>
            </w:r>
            <w:r w:rsidR="00324EAE">
              <w:rPr>
                <w:noProof/>
                <w:webHidden/>
              </w:rPr>
              <w:instrText xml:space="preserve"> PAGEREF _Toc8064122 \h </w:instrText>
            </w:r>
            <w:r w:rsidR="00324EAE">
              <w:rPr>
                <w:noProof/>
                <w:webHidden/>
              </w:rPr>
            </w:r>
            <w:r w:rsidR="00324EAE">
              <w:rPr>
                <w:noProof/>
                <w:webHidden/>
              </w:rPr>
              <w:fldChar w:fldCharType="separate"/>
            </w:r>
            <w:r w:rsidR="005F752E">
              <w:rPr>
                <w:noProof/>
                <w:webHidden/>
              </w:rPr>
              <w:t>3</w:t>
            </w:r>
            <w:r w:rsidR="00324EAE">
              <w:rPr>
                <w:noProof/>
                <w:webHidden/>
              </w:rPr>
              <w:fldChar w:fldCharType="end"/>
            </w:r>
          </w:hyperlink>
        </w:p>
        <w:p w14:paraId="7F9A6CED" w14:textId="551A2F3E" w:rsidR="00324EAE" w:rsidRDefault="00BB4AFC" w:rsidP="00324EAE">
          <w:pPr>
            <w:pStyle w:val="TDC2"/>
            <w:tabs>
              <w:tab w:val="left" w:pos="880"/>
              <w:tab w:val="right" w:leader="dot" w:pos="7361"/>
            </w:tabs>
            <w:ind w:left="0"/>
            <w:rPr>
              <w:noProof/>
            </w:rPr>
          </w:pPr>
          <w:hyperlink w:anchor="_Toc8064123" w:history="1">
            <w:r w:rsidR="00324EAE" w:rsidRPr="007E49F3">
              <w:rPr>
                <w:rStyle w:val="Hipervnculo"/>
                <w:noProof/>
              </w:rPr>
              <w:t>3.1</w:t>
            </w:r>
            <w:r w:rsidR="00324EAE">
              <w:rPr>
                <w:noProof/>
              </w:rPr>
              <w:tab/>
            </w:r>
            <w:r w:rsidR="00324EAE" w:rsidRPr="007E49F3">
              <w:rPr>
                <w:rStyle w:val="Hipervnculo"/>
                <w:noProof/>
              </w:rPr>
              <w:t>Heightmap</w:t>
            </w:r>
            <w:r w:rsidR="00324EAE">
              <w:rPr>
                <w:noProof/>
                <w:webHidden/>
              </w:rPr>
              <w:tab/>
            </w:r>
            <w:r w:rsidR="00324EAE">
              <w:rPr>
                <w:noProof/>
                <w:webHidden/>
              </w:rPr>
              <w:fldChar w:fldCharType="begin"/>
            </w:r>
            <w:r w:rsidR="00324EAE">
              <w:rPr>
                <w:noProof/>
                <w:webHidden/>
              </w:rPr>
              <w:instrText xml:space="preserve"> PAGEREF _Toc8064123 \h </w:instrText>
            </w:r>
            <w:r w:rsidR="00324EAE">
              <w:rPr>
                <w:noProof/>
                <w:webHidden/>
              </w:rPr>
            </w:r>
            <w:r w:rsidR="00324EAE">
              <w:rPr>
                <w:noProof/>
                <w:webHidden/>
              </w:rPr>
              <w:fldChar w:fldCharType="separate"/>
            </w:r>
            <w:r w:rsidR="005F752E">
              <w:rPr>
                <w:noProof/>
                <w:webHidden/>
              </w:rPr>
              <w:t>4</w:t>
            </w:r>
            <w:r w:rsidR="00324EAE">
              <w:rPr>
                <w:noProof/>
                <w:webHidden/>
              </w:rPr>
              <w:fldChar w:fldCharType="end"/>
            </w:r>
          </w:hyperlink>
        </w:p>
        <w:p w14:paraId="6251CBFD" w14:textId="74802847" w:rsidR="00324EAE" w:rsidRDefault="00BB4AFC" w:rsidP="00324EAE">
          <w:pPr>
            <w:pStyle w:val="TDC2"/>
            <w:tabs>
              <w:tab w:val="left" w:pos="880"/>
              <w:tab w:val="right" w:leader="dot" w:pos="7361"/>
            </w:tabs>
            <w:ind w:left="0"/>
            <w:rPr>
              <w:noProof/>
            </w:rPr>
          </w:pPr>
          <w:hyperlink w:anchor="_Toc8064124" w:history="1">
            <w:r w:rsidR="00324EAE" w:rsidRPr="007E49F3">
              <w:rPr>
                <w:rStyle w:val="Hipervnculo"/>
                <w:i/>
                <w:noProof/>
              </w:rPr>
              <w:t>3.2</w:t>
            </w:r>
            <w:r w:rsidR="00324EAE">
              <w:rPr>
                <w:noProof/>
              </w:rPr>
              <w:tab/>
            </w:r>
            <w:r w:rsidR="00324EAE" w:rsidRPr="007E49F3">
              <w:rPr>
                <w:rStyle w:val="Hipervnculo"/>
                <w:noProof/>
              </w:rPr>
              <w:t xml:space="preserve">Algoritmo </w:t>
            </w:r>
            <w:r w:rsidR="00324EAE" w:rsidRPr="007E49F3">
              <w:rPr>
                <w:rStyle w:val="Hipervnculo"/>
                <w:i/>
                <w:noProof/>
              </w:rPr>
              <w:t>Diamond-Square</w:t>
            </w:r>
            <w:r w:rsidR="00324EAE">
              <w:rPr>
                <w:noProof/>
                <w:webHidden/>
              </w:rPr>
              <w:tab/>
            </w:r>
            <w:r w:rsidR="00324EAE">
              <w:rPr>
                <w:noProof/>
                <w:webHidden/>
              </w:rPr>
              <w:fldChar w:fldCharType="begin"/>
            </w:r>
            <w:r w:rsidR="00324EAE">
              <w:rPr>
                <w:noProof/>
                <w:webHidden/>
              </w:rPr>
              <w:instrText xml:space="preserve"> PAGEREF _Toc8064124 \h </w:instrText>
            </w:r>
            <w:r w:rsidR="00324EAE">
              <w:rPr>
                <w:noProof/>
                <w:webHidden/>
              </w:rPr>
            </w:r>
            <w:r w:rsidR="00324EAE">
              <w:rPr>
                <w:noProof/>
                <w:webHidden/>
              </w:rPr>
              <w:fldChar w:fldCharType="separate"/>
            </w:r>
            <w:r w:rsidR="005F752E">
              <w:rPr>
                <w:noProof/>
                <w:webHidden/>
              </w:rPr>
              <w:t>5</w:t>
            </w:r>
            <w:r w:rsidR="00324EAE">
              <w:rPr>
                <w:noProof/>
                <w:webHidden/>
              </w:rPr>
              <w:fldChar w:fldCharType="end"/>
            </w:r>
          </w:hyperlink>
        </w:p>
        <w:p w14:paraId="770B878B" w14:textId="6475D81F" w:rsidR="00324EAE" w:rsidRDefault="00BB4AFC" w:rsidP="00324EAE">
          <w:pPr>
            <w:pStyle w:val="TDC2"/>
            <w:tabs>
              <w:tab w:val="left" w:pos="1100"/>
              <w:tab w:val="right" w:leader="dot" w:pos="7361"/>
            </w:tabs>
            <w:ind w:left="0"/>
            <w:rPr>
              <w:noProof/>
            </w:rPr>
          </w:pPr>
          <w:hyperlink w:anchor="_Toc8064125" w:history="1">
            <w:r w:rsidR="00324EAE" w:rsidRPr="007E49F3">
              <w:rPr>
                <w:rStyle w:val="Hipervnculo"/>
                <w:i/>
                <w:noProof/>
              </w:rPr>
              <w:t>3.2.1</w:t>
            </w:r>
            <w:r w:rsidR="00324EAE">
              <w:rPr>
                <w:noProof/>
              </w:rPr>
              <w:tab/>
            </w:r>
            <w:r w:rsidR="00324EAE" w:rsidRPr="007E49F3">
              <w:rPr>
                <w:rStyle w:val="Hipervnculo"/>
                <w:noProof/>
              </w:rPr>
              <w:t>Introducción</w:t>
            </w:r>
            <w:r w:rsidR="00324EAE">
              <w:rPr>
                <w:noProof/>
                <w:webHidden/>
              </w:rPr>
              <w:tab/>
            </w:r>
            <w:r w:rsidR="00324EAE">
              <w:rPr>
                <w:noProof/>
                <w:webHidden/>
              </w:rPr>
              <w:fldChar w:fldCharType="begin"/>
            </w:r>
            <w:r w:rsidR="00324EAE">
              <w:rPr>
                <w:noProof/>
                <w:webHidden/>
              </w:rPr>
              <w:instrText xml:space="preserve"> PAGEREF _Toc8064125 \h </w:instrText>
            </w:r>
            <w:r w:rsidR="00324EAE">
              <w:rPr>
                <w:noProof/>
                <w:webHidden/>
              </w:rPr>
            </w:r>
            <w:r w:rsidR="00324EAE">
              <w:rPr>
                <w:noProof/>
                <w:webHidden/>
              </w:rPr>
              <w:fldChar w:fldCharType="separate"/>
            </w:r>
            <w:r w:rsidR="005F752E">
              <w:rPr>
                <w:noProof/>
                <w:webHidden/>
              </w:rPr>
              <w:t>5</w:t>
            </w:r>
            <w:r w:rsidR="00324EAE">
              <w:rPr>
                <w:noProof/>
                <w:webHidden/>
              </w:rPr>
              <w:fldChar w:fldCharType="end"/>
            </w:r>
          </w:hyperlink>
        </w:p>
        <w:p w14:paraId="105BC926" w14:textId="151E9145" w:rsidR="00324EAE" w:rsidRDefault="00BB4AFC" w:rsidP="00324EAE">
          <w:pPr>
            <w:pStyle w:val="TDC2"/>
            <w:tabs>
              <w:tab w:val="left" w:pos="1100"/>
              <w:tab w:val="right" w:leader="dot" w:pos="7361"/>
            </w:tabs>
            <w:ind w:left="0"/>
            <w:rPr>
              <w:noProof/>
            </w:rPr>
          </w:pPr>
          <w:hyperlink w:anchor="_Toc8064126" w:history="1">
            <w:r w:rsidR="00324EAE" w:rsidRPr="007E49F3">
              <w:rPr>
                <w:rStyle w:val="Hipervnculo"/>
                <w:noProof/>
              </w:rPr>
              <w:t>3.2.2</w:t>
            </w:r>
            <w:r w:rsidR="00324EAE">
              <w:rPr>
                <w:noProof/>
              </w:rPr>
              <w:tab/>
            </w:r>
            <w:r w:rsidR="00324EAE" w:rsidRPr="007E49F3">
              <w:rPr>
                <w:rStyle w:val="Hipervnculo"/>
                <w:noProof/>
              </w:rPr>
              <w:t>Descripción</w:t>
            </w:r>
            <w:r w:rsidR="00324EAE">
              <w:rPr>
                <w:noProof/>
                <w:webHidden/>
              </w:rPr>
              <w:tab/>
            </w:r>
            <w:r w:rsidR="00324EAE">
              <w:rPr>
                <w:noProof/>
                <w:webHidden/>
              </w:rPr>
              <w:fldChar w:fldCharType="begin"/>
            </w:r>
            <w:r w:rsidR="00324EAE">
              <w:rPr>
                <w:noProof/>
                <w:webHidden/>
              </w:rPr>
              <w:instrText xml:space="preserve"> PAGEREF _Toc8064126 \h </w:instrText>
            </w:r>
            <w:r w:rsidR="00324EAE">
              <w:rPr>
                <w:noProof/>
                <w:webHidden/>
              </w:rPr>
            </w:r>
            <w:r w:rsidR="00324EAE">
              <w:rPr>
                <w:noProof/>
                <w:webHidden/>
              </w:rPr>
              <w:fldChar w:fldCharType="separate"/>
            </w:r>
            <w:r w:rsidR="005F752E">
              <w:rPr>
                <w:noProof/>
                <w:webHidden/>
              </w:rPr>
              <w:t>5</w:t>
            </w:r>
            <w:r w:rsidR="00324EAE">
              <w:rPr>
                <w:noProof/>
                <w:webHidden/>
              </w:rPr>
              <w:fldChar w:fldCharType="end"/>
            </w:r>
          </w:hyperlink>
        </w:p>
        <w:p w14:paraId="2C406EC7" w14:textId="3713F29D" w:rsidR="00324EAE" w:rsidRDefault="00BB4AFC" w:rsidP="00324EAE">
          <w:pPr>
            <w:pStyle w:val="TDC2"/>
            <w:tabs>
              <w:tab w:val="left" w:pos="1100"/>
              <w:tab w:val="right" w:leader="dot" w:pos="7361"/>
            </w:tabs>
            <w:ind w:left="0"/>
            <w:rPr>
              <w:noProof/>
            </w:rPr>
          </w:pPr>
          <w:hyperlink w:anchor="_Toc8064127" w:history="1">
            <w:r w:rsidR="00324EAE" w:rsidRPr="007E49F3">
              <w:rPr>
                <w:rStyle w:val="Hipervnculo"/>
                <w:noProof/>
              </w:rPr>
              <w:t>3.2.3</w:t>
            </w:r>
            <w:r w:rsidR="00324EAE">
              <w:rPr>
                <w:noProof/>
              </w:rPr>
              <w:tab/>
            </w:r>
            <w:r w:rsidR="00324EAE" w:rsidRPr="007E49F3">
              <w:rPr>
                <w:rStyle w:val="Hipervnculo"/>
                <w:noProof/>
              </w:rPr>
              <w:t>Personalización del algoritmo</w:t>
            </w:r>
            <w:r w:rsidR="00324EAE">
              <w:rPr>
                <w:noProof/>
                <w:webHidden/>
              </w:rPr>
              <w:tab/>
            </w:r>
            <w:r w:rsidR="00324EAE">
              <w:rPr>
                <w:noProof/>
                <w:webHidden/>
              </w:rPr>
              <w:fldChar w:fldCharType="begin"/>
            </w:r>
            <w:r w:rsidR="00324EAE">
              <w:rPr>
                <w:noProof/>
                <w:webHidden/>
              </w:rPr>
              <w:instrText xml:space="preserve"> PAGEREF _Toc8064127 \h </w:instrText>
            </w:r>
            <w:r w:rsidR="00324EAE">
              <w:rPr>
                <w:noProof/>
                <w:webHidden/>
              </w:rPr>
            </w:r>
            <w:r w:rsidR="00324EAE">
              <w:rPr>
                <w:noProof/>
                <w:webHidden/>
              </w:rPr>
              <w:fldChar w:fldCharType="separate"/>
            </w:r>
            <w:r w:rsidR="005F752E">
              <w:rPr>
                <w:noProof/>
                <w:webHidden/>
              </w:rPr>
              <w:t>6</w:t>
            </w:r>
            <w:r w:rsidR="00324EAE">
              <w:rPr>
                <w:noProof/>
                <w:webHidden/>
              </w:rPr>
              <w:fldChar w:fldCharType="end"/>
            </w:r>
          </w:hyperlink>
        </w:p>
        <w:p w14:paraId="3EE69612" w14:textId="600A324F" w:rsidR="00324EAE" w:rsidRDefault="00BB4AFC" w:rsidP="00324EAE">
          <w:pPr>
            <w:pStyle w:val="TDC2"/>
            <w:tabs>
              <w:tab w:val="left" w:pos="1100"/>
              <w:tab w:val="right" w:leader="dot" w:pos="7361"/>
            </w:tabs>
            <w:ind w:left="0"/>
            <w:rPr>
              <w:noProof/>
            </w:rPr>
          </w:pPr>
          <w:hyperlink w:anchor="_Toc8064128" w:history="1">
            <w:r w:rsidR="00324EAE" w:rsidRPr="007E49F3">
              <w:rPr>
                <w:rStyle w:val="Hipervnculo"/>
                <w:noProof/>
              </w:rPr>
              <w:t>3.2.4</w:t>
            </w:r>
            <w:r w:rsidR="00324EAE">
              <w:rPr>
                <w:noProof/>
              </w:rPr>
              <w:tab/>
            </w:r>
            <w:r w:rsidR="00324EAE" w:rsidRPr="007E49F3">
              <w:rPr>
                <w:rStyle w:val="Hipervnculo"/>
                <w:noProof/>
              </w:rPr>
              <w:t>Experiencia</w:t>
            </w:r>
            <w:r w:rsidR="00324EAE">
              <w:rPr>
                <w:noProof/>
                <w:webHidden/>
              </w:rPr>
              <w:tab/>
            </w:r>
            <w:r w:rsidR="00324EAE">
              <w:rPr>
                <w:noProof/>
                <w:webHidden/>
              </w:rPr>
              <w:fldChar w:fldCharType="begin"/>
            </w:r>
            <w:r w:rsidR="00324EAE">
              <w:rPr>
                <w:noProof/>
                <w:webHidden/>
              </w:rPr>
              <w:instrText xml:space="preserve"> PAGEREF _Toc8064128 \h </w:instrText>
            </w:r>
            <w:r w:rsidR="00324EAE">
              <w:rPr>
                <w:noProof/>
                <w:webHidden/>
              </w:rPr>
            </w:r>
            <w:r w:rsidR="00324EAE">
              <w:rPr>
                <w:noProof/>
                <w:webHidden/>
              </w:rPr>
              <w:fldChar w:fldCharType="separate"/>
            </w:r>
            <w:r w:rsidR="005F752E">
              <w:rPr>
                <w:noProof/>
                <w:webHidden/>
              </w:rPr>
              <w:t>7</w:t>
            </w:r>
            <w:r w:rsidR="00324EAE">
              <w:rPr>
                <w:noProof/>
                <w:webHidden/>
              </w:rPr>
              <w:fldChar w:fldCharType="end"/>
            </w:r>
          </w:hyperlink>
        </w:p>
        <w:p w14:paraId="2F17F8D9" w14:textId="5D830B01" w:rsidR="00324EAE" w:rsidRDefault="00BB4AFC" w:rsidP="00324EAE">
          <w:pPr>
            <w:pStyle w:val="TDC2"/>
            <w:tabs>
              <w:tab w:val="left" w:pos="1100"/>
              <w:tab w:val="right" w:leader="dot" w:pos="7361"/>
            </w:tabs>
            <w:ind w:left="0"/>
            <w:rPr>
              <w:noProof/>
            </w:rPr>
          </w:pPr>
          <w:hyperlink w:anchor="_Toc8064129" w:history="1">
            <w:r w:rsidR="00324EAE" w:rsidRPr="007E49F3">
              <w:rPr>
                <w:rStyle w:val="Hipervnculo"/>
                <w:noProof/>
              </w:rPr>
              <w:t>3.2.5</w:t>
            </w:r>
            <w:r w:rsidR="00324EAE">
              <w:rPr>
                <w:noProof/>
              </w:rPr>
              <w:tab/>
            </w:r>
            <w:r w:rsidR="00324EAE" w:rsidRPr="007E49F3">
              <w:rPr>
                <w:rStyle w:val="Hipervnculo"/>
                <w:noProof/>
              </w:rPr>
              <w:t>Resultados</w:t>
            </w:r>
            <w:r w:rsidR="00324EAE">
              <w:rPr>
                <w:noProof/>
                <w:webHidden/>
              </w:rPr>
              <w:tab/>
            </w:r>
            <w:r w:rsidR="00324EAE">
              <w:rPr>
                <w:noProof/>
                <w:webHidden/>
              </w:rPr>
              <w:fldChar w:fldCharType="begin"/>
            </w:r>
            <w:r w:rsidR="00324EAE">
              <w:rPr>
                <w:noProof/>
                <w:webHidden/>
              </w:rPr>
              <w:instrText xml:space="preserve"> PAGEREF _Toc8064129 \h </w:instrText>
            </w:r>
            <w:r w:rsidR="00324EAE">
              <w:rPr>
                <w:noProof/>
                <w:webHidden/>
              </w:rPr>
            </w:r>
            <w:r w:rsidR="00324EAE">
              <w:rPr>
                <w:noProof/>
                <w:webHidden/>
              </w:rPr>
              <w:fldChar w:fldCharType="separate"/>
            </w:r>
            <w:r w:rsidR="005F752E">
              <w:rPr>
                <w:noProof/>
                <w:webHidden/>
              </w:rPr>
              <w:t>7</w:t>
            </w:r>
            <w:r w:rsidR="00324EAE">
              <w:rPr>
                <w:noProof/>
                <w:webHidden/>
              </w:rPr>
              <w:fldChar w:fldCharType="end"/>
            </w:r>
          </w:hyperlink>
        </w:p>
        <w:p w14:paraId="45B25B2C" w14:textId="41316421" w:rsidR="00324EAE" w:rsidRDefault="00BB4AFC" w:rsidP="00324EAE">
          <w:pPr>
            <w:pStyle w:val="TDC2"/>
            <w:tabs>
              <w:tab w:val="left" w:pos="880"/>
              <w:tab w:val="right" w:leader="dot" w:pos="7361"/>
            </w:tabs>
            <w:ind w:left="0"/>
            <w:rPr>
              <w:noProof/>
            </w:rPr>
          </w:pPr>
          <w:hyperlink w:anchor="_Toc8064130" w:history="1">
            <w:r w:rsidR="00324EAE" w:rsidRPr="007E49F3">
              <w:rPr>
                <w:rStyle w:val="Hipervnculo"/>
                <w:noProof/>
              </w:rPr>
              <w:t>3.3</w:t>
            </w:r>
            <w:r w:rsidR="00324EAE">
              <w:rPr>
                <w:noProof/>
              </w:rPr>
              <w:tab/>
            </w:r>
            <w:r w:rsidR="00324EAE" w:rsidRPr="007E49F3">
              <w:rPr>
                <w:rStyle w:val="Hipervnculo"/>
                <w:noProof/>
              </w:rPr>
              <w:t>Algoritmo Perlin Noise</w:t>
            </w:r>
            <w:r w:rsidR="00324EAE">
              <w:rPr>
                <w:noProof/>
                <w:webHidden/>
              </w:rPr>
              <w:tab/>
            </w:r>
            <w:r w:rsidR="00324EAE">
              <w:rPr>
                <w:noProof/>
                <w:webHidden/>
              </w:rPr>
              <w:fldChar w:fldCharType="begin"/>
            </w:r>
            <w:r w:rsidR="00324EAE">
              <w:rPr>
                <w:noProof/>
                <w:webHidden/>
              </w:rPr>
              <w:instrText xml:space="preserve"> PAGEREF _Toc8064130 \h </w:instrText>
            </w:r>
            <w:r w:rsidR="00324EAE">
              <w:rPr>
                <w:noProof/>
                <w:webHidden/>
              </w:rPr>
            </w:r>
            <w:r w:rsidR="00324EAE">
              <w:rPr>
                <w:noProof/>
                <w:webHidden/>
              </w:rPr>
              <w:fldChar w:fldCharType="separate"/>
            </w:r>
            <w:r w:rsidR="005F752E">
              <w:rPr>
                <w:noProof/>
                <w:webHidden/>
              </w:rPr>
              <w:t>9</w:t>
            </w:r>
            <w:r w:rsidR="00324EAE">
              <w:rPr>
                <w:noProof/>
                <w:webHidden/>
              </w:rPr>
              <w:fldChar w:fldCharType="end"/>
            </w:r>
          </w:hyperlink>
        </w:p>
        <w:p w14:paraId="6660859E" w14:textId="568F0321" w:rsidR="00324EAE" w:rsidRDefault="00BB4AFC" w:rsidP="00324EAE">
          <w:pPr>
            <w:pStyle w:val="TDC2"/>
            <w:tabs>
              <w:tab w:val="left" w:pos="880"/>
              <w:tab w:val="right" w:leader="dot" w:pos="7361"/>
            </w:tabs>
            <w:ind w:left="0"/>
            <w:rPr>
              <w:noProof/>
            </w:rPr>
          </w:pPr>
          <w:hyperlink w:anchor="_Toc8064131" w:history="1">
            <w:r w:rsidR="00324EAE" w:rsidRPr="007E49F3">
              <w:rPr>
                <w:rStyle w:val="Hipervnculo"/>
                <w:noProof/>
              </w:rPr>
              <w:t>3.4</w:t>
            </w:r>
            <w:r w:rsidR="00324EAE">
              <w:rPr>
                <w:noProof/>
              </w:rPr>
              <w:tab/>
            </w:r>
            <w:r w:rsidR="00324EAE" w:rsidRPr="007E49F3">
              <w:rPr>
                <w:rStyle w:val="Hipervnculo"/>
                <w:noProof/>
              </w:rPr>
              <w:t>Algoritmo Voronoi</w:t>
            </w:r>
            <w:r w:rsidR="00324EAE">
              <w:rPr>
                <w:noProof/>
                <w:webHidden/>
              </w:rPr>
              <w:tab/>
            </w:r>
            <w:r w:rsidR="00324EAE">
              <w:rPr>
                <w:noProof/>
                <w:webHidden/>
              </w:rPr>
              <w:fldChar w:fldCharType="begin"/>
            </w:r>
            <w:r w:rsidR="00324EAE">
              <w:rPr>
                <w:noProof/>
                <w:webHidden/>
              </w:rPr>
              <w:instrText xml:space="preserve"> PAGEREF _Toc8064131 \h </w:instrText>
            </w:r>
            <w:r w:rsidR="00324EAE">
              <w:rPr>
                <w:noProof/>
                <w:webHidden/>
              </w:rPr>
            </w:r>
            <w:r w:rsidR="00324EAE">
              <w:rPr>
                <w:noProof/>
                <w:webHidden/>
              </w:rPr>
              <w:fldChar w:fldCharType="separate"/>
            </w:r>
            <w:r w:rsidR="005F752E">
              <w:rPr>
                <w:noProof/>
                <w:webHidden/>
              </w:rPr>
              <w:t>9</w:t>
            </w:r>
            <w:r w:rsidR="00324EAE">
              <w:rPr>
                <w:noProof/>
                <w:webHidden/>
              </w:rPr>
              <w:fldChar w:fldCharType="end"/>
            </w:r>
          </w:hyperlink>
        </w:p>
        <w:p w14:paraId="1FF2E80D" w14:textId="5C4B9BF0" w:rsidR="00324EAE" w:rsidRDefault="00BB4AFC" w:rsidP="00324EAE">
          <w:pPr>
            <w:pStyle w:val="TDC2"/>
            <w:tabs>
              <w:tab w:val="left" w:pos="880"/>
              <w:tab w:val="right" w:leader="dot" w:pos="7361"/>
            </w:tabs>
            <w:ind w:left="0"/>
            <w:rPr>
              <w:noProof/>
            </w:rPr>
          </w:pPr>
          <w:hyperlink w:anchor="_Toc8064132" w:history="1">
            <w:r w:rsidR="00324EAE" w:rsidRPr="007E49F3">
              <w:rPr>
                <w:rStyle w:val="Hipervnculo"/>
                <w:noProof/>
              </w:rPr>
              <w:t>3.5</w:t>
            </w:r>
            <w:r w:rsidR="00324EAE">
              <w:rPr>
                <w:noProof/>
              </w:rPr>
              <w:tab/>
            </w:r>
            <w:r w:rsidR="00324EAE" w:rsidRPr="007E49F3">
              <w:rPr>
                <w:rStyle w:val="Hipervnculo"/>
                <w:noProof/>
              </w:rPr>
              <w:t>Algoritmo de cortes</w:t>
            </w:r>
            <w:r w:rsidR="00324EAE">
              <w:rPr>
                <w:noProof/>
                <w:webHidden/>
              </w:rPr>
              <w:tab/>
            </w:r>
            <w:r w:rsidR="00324EAE">
              <w:rPr>
                <w:noProof/>
                <w:webHidden/>
              </w:rPr>
              <w:fldChar w:fldCharType="begin"/>
            </w:r>
            <w:r w:rsidR="00324EAE">
              <w:rPr>
                <w:noProof/>
                <w:webHidden/>
              </w:rPr>
              <w:instrText xml:space="preserve"> PAGEREF _Toc8064132 \h </w:instrText>
            </w:r>
            <w:r w:rsidR="00324EAE">
              <w:rPr>
                <w:noProof/>
                <w:webHidden/>
              </w:rPr>
            </w:r>
            <w:r w:rsidR="00324EAE">
              <w:rPr>
                <w:noProof/>
                <w:webHidden/>
              </w:rPr>
              <w:fldChar w:fldCharType="separate"/>
            </w:r>
            <w:r w:rsidR="005F752E">
              <w:rPr>
                <w:noProof/>
                <w:webHidden/>
              </w:rPr>
              <w:t>10</w:t>
            </w:r>
            <w:r w:rsidR="00324EAE">
              <w:rPr>
                <w:noProof/>
                <w:webHidden/>
              </w:rPr>
              <w:fldChar w:fldCharType="end"/>
            </w:r>
          </w:hyperlink>
        </w:p>
        <w:p w14:paraId="44BCF28B" w14:textId="2A87081A" w:rsidR="00324EAE" w:rsidRDefault="00BB4AFC" w:rsidP="00324EAE">
          <w:pPr>
            <w:pStyle w:val="TDC1"/>
            <w:tabs>
              <w:tab w:val="left" w:pos="440"/>
              <w:tab w:val="right" w:leader="dot" w:pos="7361"/>
            </w:tabs>
            <w:rPr>
              <w:noProof/>
            </w:rPr>
          </w:pPr>
          <w:hyperlink w:anchor="_Toc8064133" w:history="1">
            <w:r w:rsidR="00324EAE" w:rsidRPr="007E49F3">
              <w:rPr>
                <w:rStyle w:val="Hipervnculo"/>
                <w:noProof/>
              </w:rPr>
              <w:t>4.</w:t>
            </w:r>
            <w:r w:rsidR="00324EAE">
              <w:rPr>
                <w:noProof/>
              </w:rPr>
              <w:tab/>
            </w:r>
            <w:r w:rsidR="00324EAE" w:rsidRPr="007E49F3">
              <w:rPr>
                <w:rStyle w:val="Hipervnculo"/>
                <w:noProof/>
              </w:rPr>
              <w:t>Conclusiones</w:t>
            </w:r>
            <w:r w:rsidR="00324EAE">
              <w:rPr>
                <w:noProof/>
                <w:webHidden/>
              </w:rPr>
              <w:tab/>
            </w:r>
            <w:r w:rsidR="00324EAE">
              <w:rPr>
                <w:noProof/>
                <w:webHidden/>
              </w:rPr>
              <w:fldChar w:fldCharType="begin"/>
            </w:r>
            <w:r w:rsidR="00324EAE">
              <w:rPr>
                <w:noProof/>
                <w:webHidden/>
              </w:rPr>
              <w:instrText xml:space="preserve"> PAGEREF _Toc8064133 \h </w:instrText>
            </w:r>
            <w:r w:rsidR="00324EAE">
              <w:rPr>
                <w:noProof/>
                <w:webHidden/>
              </w:rPr>
            </w:r>
            <w:r w:rsidR="00324EAE">
              <w:rPr>
                <w:noProof/>
                <w:webHidden/>
              </w:rPr>
              <w:fldChar w:fldCharType="separate"/>
            </w:r>
            <w:r w:rsidR="005F752E">
              <w:rPr>
                <w:noProof/>
                <w:webHidden/>
              </w:rPr>
              <w:t>10</w:t>
            </w:r>
            <w:r w:rsidR="00324EAE">
              <w:rPr>
                <w:noProof/>
                <w:webHidden/>
              </w:rPr>
              <w:fldChar w:fldCharType="end"/>
            </w:r>
          </w:hyperlink>
        </w:p>
        <w:p w14:paraId="1FB1A4B3" w14:textId="7743E668" w:rsidR="00324EAE" w:rsidRDefault="00BB4AFC" w:rsidP="00324EAE">
          <w:pPr>
            <w:pStyle w:val="TDC1"/>
            <w:tabs>
              <w:tab w:val="left" w:pos="440"/>
              <w:tab w:val="right" w:leader="dot" w:pos="7361"/>
            </w:tabs>
            <w:rPr>
              <w:noProof/>
            </w:rPr>
          </w:pPr>
          <w:hyperlink w:anchor="_Toc8064134" w:history="1">
            <w:r w:rsidR="00324EAE" w:rsidRPr="007E49F3">
              <w:rPr>
                <w:rStyle w:val="Hipervnculo"/>
                <w:noProof/>
              </w:rPr>
              <w:t>5.</w:t>
            </w:r>
            <w:r w:rsidR="00324EAE">
              <w:rPr>
                <w:noProof/>
              </w:rPr>
              <w:tab/>
            </w:r>
            <w:r w:rsidR="00324EAE" w:rsidRPr="007E49F3">
              <w:rPr>
                <w:rStyle w:val="Hipervnculo"/>
                <w:noProof/>
              </w:rPr>
              <w:t>Bibliografía</w:t>
            </w:r>
            <w:r w:rsidR="00324EAE">
              <w:rPr>
                <w:noProof/>
                <w:webHidden/>
              </w:rPr>
              <w:tab/>
            </w:r>
            <w:r w:rsidR="00324EAE">
              <w:rPr>
                <w:noProof/>
                <w:webHidden/>
              </w:rPr>
              <w:fldChar w:fldCharType="begin"/>
            </w:r>
            <w:r w:rsidR="00324EAE">
              <w:rPr>
                <w:noProof/>
                <w:webHidden/>
              </w:rPr>
              <w:instrText xml:space="preserve"> PAGEREF _Toc8064134 \h </w:instrText>
            </w:r>
            <w:r w:rsidR="00324EAE">
              <w:rPr>
                <w:noProof/>
                <w:webHidden/>
              </w:rPr>
            </w:r>
            <w:r w:rsidR="00324EAE">
              <w:rPr>
                <w:noProof/>
                <w:webHidden/>
              </w:rPr>
              <w:fldChar w:fldCharType="separate"/>
            </w:r>
            <w:r w:rsidR="005F752E">
              <w:rPr>
                <w:noProof/>
                <w:webHidden/>
              </w:rPr>
              <w:t>10</w:t>
            </w:r>
            <w:r w:rsidR="00324EAE">
              <w:rPr>
                <w:noProof/>
                <w:webHidden/>
              </w:rPr>
              <w:fldChar w:fldCharType="end"/>
            </w:r>
          </w:hyperlink>
        </w:p>
        <w:p w14:paraId="7D083792" w14:textId="117170A4" w:rsidR="00324EAE" w:rsidRDefault="00BB4AFC" w:rsidP="00324EAE">
          <w:pPr>
            <w:pStyle w:val="TDC1"/>
            <w:tabs>
              <w:tab w:val="left" w:pos="440"/>
              <w:tab w:val="right" w:leader="dot" w:pos="7361"/>
            </w:tabs>
            <w:rPr>
              <w:noProof/>
            </w:rPr>
          </w:pPr>
          <w:hyperlink w:anchor="_Toc8064135" w:history="1">
            <w:r w:rsidR="00324EAE" w:rsidRPr="007E49F3">
              <w:rPr>
                <w:rStyle w:val="Hipervnculo"/>
                <w:noProof/>
              </w:rPr>
              <w:t>6.</w:t>
            </w:r>
            <w:r w:rsidR="00324EAE">
              <w:rPr>
                <w:noProof/>
              </w:rPr>
              <w:tab/>
            </w:r>
            <w:r w:rsidR="00324EAE" w:rsidRPr="007E49F3">
              <w:rPr>
                <w:rStyle w:val="Hipervnculo"/>
                <w:noProof/>
              </w:rPr>
              <w:t>Anexos</w:t>
            </w:r>
            <w:r w:rsidR="00324EAE">
              <w:rPr>
                <w:noProof/>
                <w:webHidden/>
              </w:rPr>
              <w:tab/>
            </w:r>
            <w:r w:rsidR="00324EAE">
              <w:rPr>
                <w:noProof/>
                <w:webHidden/>
              </w:rPr>
              <w:fldChar w:fldCharType="begin"/>
            </w:r>
            <w:r w:rsidR="00324EAE">
              <w:rPr>
                <w:noProof/>
                <w:webHidden/>
              </w:rPr>
              <w:instrText xml:space="preserve"> PAGEREF _Toc8064135 \h </w:instrText>
            </w:r>
            <w:r w:rsidR="00324EAE">
              <w:rPr>
                <w:noProof/>
                <w:webHidden/>
              </w:rPr>
            </w:r>
            <w:r w:rsidR="00324EAE">
              <w:rPr>
                <w:noProof/>
                <w:webHidden/>
              </w:rPr>
              <w:fldChar w:fldCharType="separate"/>
            </w:r>
            <w:r w:rsidR="005F752E">
              <w:rPr>
                <w:noProof/>
                <w:webHidden/>
              </w:rPr>
              <w:t>11</w:t>
            </w:r>
            <w:r w:rsidR="00324EAE">
              <w:rPr>
                <w:noProof/>
                <w:webHidden/>
              </w:rPr>
              <w:fldChar w:fldCharType="end"/>
            </w:r>
          </w:hyperlink>
        </w:p>
        <w:p w14:paraId="3F48E65B" w14:textId="77777777" w:rsidR="0020257B" w:rsidRPr="0020257B" w:rsidRDefault="0020257B" w:rsidP="00324EAE">
          <w:r>
            <w:rPr>
              <w:b/>
              <w:bCs/>
            </w:rPr>
            <w:fldChar w:fldCharType="end"/>
          </w:r>
        </w:p>
      </w:sdtContent>
    </w:sdt>
    <w:p w14:paraId="6ABA16E2" w14:textId="77777777" w:rsidR="00052D1D" w:rsidRDefault="00052D1D" w:rsidP="00324EAE">
      <w:pPr>
        <w:spacing w:line="288" w:lineRule="auto"/>
      </w:pPr>
    </w:p>
    <w:p w14:paraId="000CD68A" w14:textId="77777777" w:rsidR="00EC44C6" w:rsidRDefault="0020257B" w:rsidP="00324EAE">
      <w:pPr>
        <w:pStyle w:val="Ttulo1"/>
        <w:numPr>
          <w:ilvl w:val="0"/>
          <w:numId w:val="1"/>
        </w:numPr>
        <w:ind w:left="0" w:firstLine="0"/>
      </w:pPr>
      <w:bookmarkStart w:id="6" w:name="_Toc8064117"/>
      <w:r>
        <w:lastRenderedPageBreak/>
        <w:t>Introducción</w:t>
      </w:r>
      <w:bookmarkEnd w:id="6"/>
    </w:p>
    <w:p w14:paraId="078F17F8" w14:textId="77777777" w:rsidR="007D2CFC" w:rsidRDefault="007D2CFC" w:rsidP="00277857">
      <w:pPr>
        <w:ind w:firstLine="720"/>
      </w:pPr>
      <w:r>
        <w:t>Es bien sabido que, actualmente, la industria del videojuego es una de las más grandes dentro del sector multimedia</w:t>
      </w:r>
      <w:r w:rsidR="00022F63">
        <w:t>. Tanto es así que el videojuego es el principal motor del entretenimiento global y representa una industria que ha sido capaz de generar 134.900 millones de dólares en 2018, creciendo un 10,9%1, según la compañía Newzoo</w:t>
      </w:r>
      <w:r w:rsidR="00022F63" w:rsidRPr="00022F63">
        <w:rPr>
          <w:vertAlign w:val="superscript"/>
        </w:rPr>
        <w:t>1</w:t>
      </w:r>
      <w:r w:rsidR="00022F63">
        <w:t>.</w:t>
      </w:r>
    </w:p>
    <w:p w14:paraId="1797428A" w14:textId="77777777" w:rsidR="00022F63" w:rsidRDefault="00022F63" w:rsidP="00277857">
      <w:pPr>
        <w:ind w:firstLine="720"/>
      </w:pPr>
      <w:r>
        <w:t xml:space="preserve">Estos números tan positivos son, a la vez, causa y consecuencia de que cada vez más estudios y compañías busquen crear experiencias más ambiciosas y grandes que ofrecer a los consumidores, lo que hace existan videojuegos de la talla de Red </w:t>
      </w:r>
      <w:proofErr w:type="spellStart"/>
      <w:r>
        <w:t>Read</w:t>
      </w:r>
      <w:proofErr w:type="spellEnd"/>
      <w:r>
        <w:t xml:space="preserve"> </w:t>
      </w:r>
      <w:proofErr w:type="spellStart"/>
      <w:r>
        <w:t>Redemption</w:t>
      </w:r>
      <w:proofErr w:type="spellEnd"/>
      <w:r>
        <w:t xml:space="preserve"> 2 (</w:t>
      </w:r>
      <w:proofErr w:type="spellStart"/>
      <w:r>
        <w:t>Rockstar</w:t>
      </w:r>
      <w:proofErr w:type="spellEnd"/>
      <w:r>
        <w:t xml:space="preserve"> </w:t>
      </w:r>
      <w:proofErr w:type="spellStart"/>
      <w:r>
        <w:t>Games</w:t>
      </w:r>
      <w:proofErr w:type="spellEnd"/>
      <w:r>
        <w:t xml:space="preserve">, 2019) o </w:t>
      </w:r>
      <w:proofErr w:type="spellStart"/>
      <w:r>
        <w:t>Horizon</w:t>
      </w:r>
      <w:proofErr w:type="spellEnd"/>
      <w:r>
        <w:t xml:space="preserve"> Zero </w:t>
      </w:r>
      <w:proofErr w:type="spellStart"/>
      <w:r>
        <w:t>Dawn</w:t>
      </w:r>
      <w:proofErr w:type="spellEnd"/>
      <w:r>
        <w:t xml:space="preserve"> (Guerrilla </w:t>
      </w:r>
      <w:proofErr w:type="spellStart"/>
      <w:r>
        <w:t>Games</w:t>
      </w:r>
      <w:proofErr w:type="spellEnd"/>
      <w:r>
        <w:t xml:space="preserve">, 2017) cuyos mundos son increíblemente grandes y vivos. </w:t>
      </w:r>
    </w:p>
    <w:p w14:paraId="20E0672B" w14:textId="77777777" w:rsidR="00022F63" w:rsidRDefault="00022F63" w:rsidP="00277857">
      <w:pPr>
        <w:ind w:firstLine="720"/>
      </w:pPr>
      <w:r>
        <w:t>No obstante, el proceso de desarrollo de un videojuego es complejo</w:t>
      </w:r>
      <w:r w:rsidR="00650860">
        <w:t xml:space="preserve"> y costoso, por lo que el tiempo que éste conlleva es calculado al milímetro para evitar retrasos o costes innecesarios. Por ello en muchas ocasiones se busca automatizar tareas que pueden ser realizadas mediante procesos que no necesiten de la mediación directa de un desarrollador, ahorrando así una gran cantidad de tiempo y dinero. Estamos hablando de la generación automática de contenido.</w:t>
      </w:r>
    </w:p>
    <w:p w14:paraId="5BE2A565" w14:textId="77777777" w:rsidR="00650860" w:rsidRPr="007D2CFC" w:rsidRDefault="00650860" w:rsidP="00277857">
      <w:pPr>
        <w:ind w:firstLine="720"/>
      </w:pPr>
      <w:r>
        <w:t xml:space="preserve">La generación procedural es una forma de creación automática de contenido mediante el uso de algoritmos </w:t>
      </w:r>
      <w:r w:rsidR="008A634C">
        <w:t xml:space="preserve">(o procedimientos) </w:t>
      </w:r>
      <w:r>
        <w:t xml:space="preserve">en lugar de crearlo de forma manual. En el ámbito de los videojuegos, estos se utilizan para crear </w:t>
      </w:r>
      <w:r w:rsidR="008A634C">
        <w:t>elementos como niveles, armas, objetos, comportamiento de enemigos, personajes o incluso propias historias. Nosotros en este trabajo nos hemos centrado en la generación procedural de terrenos 3D.</w:t>
      </w:r>
      <w:r>
        <w:t xml:space="preserve"> </w:t>
      </w:r>
    </w:p>
    <w:p w14:paraId="20EFF3FA" w14:textId="77777777" w:rsidR="00EC44C6" w:rsidRDefault="00E00227" w:rsidP="00324EAE">
      <w:pPr>
        <w:pStyle w:val="Ttulo2"/>
        <w:numPr>
          <w:ilvl w:val="1"/>
          <w:numId w:val="1"/>
        </w:numPr>
        <w:spacing w:before="360"/>
        <w:ind w:left="0" w:firstLine="0"/>
      </w:pPr>
      <w:bookmarkStart w:id="7" w:name="_Toc8064118"/>
      <w:r>
        <w:t>Antecedentes</w:t>
      </w:r>
      <w:bookmarkEnd w:id="7"/>
    </w:p>
    <w:p w14:paraId="306F80F5" w14:textId="77777777" w:rsidR="008A634C" w:rsidRDefault="008A634C" w:rsidP="00277857">
      <w:pPr>
        <w:ind w:firstLine="720"/>
      </w:pPr>
      <w:r>
        <w:t>El uso de procedimientos para la generación automática de datos lleva siendo utilizado durante varias décadas en campo</w:t>
      </w:r>
      <w:r w:rsidR="0022328B">
        <w:t>s como el de la música o el</w:t>
      </w:r>
      <w:r>
        <w:t xml:space="preserve"> de la computación gráfica, donde se utiliza principalmente para crear texturas</w:t>
      </w:r>
      <w:r w:rsidR="009D3011">
        <w:t xml:space="preserve">. En el campo de los videojuegos, juegos como </w:t>
      </w:r>
      <w:proofErr w:type="spellStart"/>
      <w:r w:rsidR="009D3011">
        <w:t>Beneath</w:t>
      </w:r>
      <w:proofErr w:type="spellEnd"/>
      <w:r w:rsidR="009D3011">
        <w:t xml:space="preserve"> Apple </w:t>
      </w:r>
      <w:proofErr w:type="spellStart"/>
      <w:r w:rsidR="009D3011">
        <w:t>Manor</w:t>
      </w:r>
      <w:proofErr w:type="spellEnd"/>
      <w:r w:rsidR="009D3011">
        <w:t xml:space="preserve"> (1978) ya utilizaron estos métodos para generar mazmorras que contenían pasillos, monstruos y tesoros. </w:t>
      </w:r>
    </w:p>
    <w:p w14:paraId="40B30741" w14:textId="77777777" w:rsidR="009D3011" w:rsidRDefault="009D3011" w:rsidP="00277857">
      <w:pPr>
        <w:ind w:firstLine="720"/>
      </w:pPr>
      <w:r>
        <w:t xml:space="preserve">Durante años, distintos juegos siguieron avanzando en el ámbito de la generación </w:t>
      </w:r>
      <w:proofErr w:type="gramStart"/>
      <w:r w:rsidR="0022328B">
        <w:t>procedimental</w:t>
      </w:r>
      <w:proofErr w:type="gramEnd"/>
      <w:r>
        <w:t xml:space="preserve"> pero fue en 1966 cuando juegos como Diablo (</w:t>
      </w:r>
      <w:proofErr w:type="spellStart"/>
      <w:r>
        <w:t>Blizzard</w:t>
      </w:r>
      <w:proofErr w:type="spellEnd"/>
      <w:r>
        <w:t xml:space="preserve"> North) y </w:t>
      </w:r>
      <w:proofErr w:type="spellStart"/>
      <w:r>
        <w:t>Daggerfall</w:t>
      </w:r>
      <w:proofErr w:type="spellEnd"/>
      <w:r>
        <w:t xml:space="preserve"> (Bethesda) dieron un paso más allá. </w:t>
      </w:r>
      <w:proofErr w:type="spellStart"/>
      <w:r>
        <w:t>Daggerfall</w:t>
      </w:r>
      <w:proofErr w:type="spellEnd"/>
      <w:r>
        <w:t xml:space="preserve">, juego que forma la segunda entrega de la saga </w:t>
      </w:r>
      <w:proofErr w:type="spellStart"/>
      <w:r>
        <w:t>The</w:t>
      </w:r>
      <w:proofErr w:type="spellEnd"/>
      <w:r>
        <w:t xml:space="preserve"> Elder </w:t>
      </w:r>
      <w:proofErr w:type="spellStart"/>
      <w:r>
        <w:t>Scrolls</w:t>
      </w:r>
      <w:proofErr w:type="spellEnd"/>
      <w:r>
        <w:t>, está constituido por un mapeado de 229,848 km</w:t>
      </w:r>
      <w:r w:rsidRPr="009D3011">
        <w:rPr>
          <w:vertAlign w:val="superscript"/>
        </w:rPr>
        <w:t>2</w:t>
      </w:r>
      <w:r>
        <w:rPr>
          <w:vertAlign w:val="superscript"/>
        </w:rPr>
        <w:t xml:space="preserve"> </w:t>
      </w:r>
      <w:r>
        <w:t xml:space="preserve">lleno de mazmorras, </w:t>
      </w:r>
      <w:proofErr w:type="spellStart"/>
      <w:r>
        <w:t>NPC’s</w:t>
      </w:r>
      <w:proofErr w:type="spellEnd"/>
      <w:r>
        <w:t>, misiones y objetos generados de manera procedural, en tiempo real y 3D.</w:t>
      </w:r>
    </w:p>
    <w:p w14:paraId="2F2A10B2" w14:textId="77777777" w:rsidR="0022328B" w:rsidRPr="008A634C" w:rsidRDefault="0022328B" w:rsidP="00324EAE">
      <w:r>
        <w:lastRenderedPageBreak/>
        <w:t xml:space="preserve">Desde entonces hasta hoy, las primeras técnicas procedurales han ido evolucionando y han surgido otras nuevas, dando lugar a contenidos de calidad que han sido generados por algoritmos. Algunos de los ejemplos más representativos actualmente son No </w:t>
      </w:r>
      <w:proofErr w:type="spellStart"/>
      <w:r>
        <w:t>Man’s</w:t>
      </w:r>
      <w:proofErr w:type="spellEnd"/>
      <w:r>
        <w:t xml:space="preserve"> </w:t>
      </w:r>
      <w:proofErr w:type="spellStart"/>
      <w:r>
        <w:t>Sky</w:t>
      </w:r>
      <w:proofErr w:type="spellEnd"/>
      <w:r>
        <w:t xml:space="preserve"> (</w:t>
      </w:r>
      <w:proofErr w:type="spellStart"/>
      <w:r>
        <w:t>Hello</w:t>
      </w:r>
      <w:proofErr w:type="spellEnd"/>
      <w:r>
        <w:t xml:space="preserve"> </w:t>
      </w:r>
      <w:proofErr w:type="spellStart"/>
      <w:r>
        <w:t>Games</w:t>
      </w:r>
      <w:proofErr w:type="spellEnd"/>
      <w:r>
        <w:t xml:space="preserve">, 2016), con sus 18 trillones de planetas o Elite: </w:t>
      </w:r>
      <w:proofErr w:type="spellStart"/>
      <w:r>
        <w:t>Dangerous</w:t>
      </w:r>
      <w:proofErr w:type="spellEnd"/>
      <w:r>
        <w:t xml:space="preserve"> (</w:t>
      </w:r>
      <w:proofErr w:type="spellStart"/>
      <w:r>
        <w:t>Frontier</w:t>
      </w:r>
      <w:proofErr w:type="spellEnd"/>
      <w:r>
        <w:t xml:space="preserve"> </w:t>
      </w:r>
      <w:proofErr w:type="spellStart"/>
      <w:r>
        <w:t>Developments</w:t>
      </w:r>
      <w:proofErr w:type="spellEnd"/>
      <w:r>
        <w:t>, 2014).</w:t>
      </w:r>
    </w:p>
    <w:p w14:paraId="7BCF4C76" w14:textId="77777777" w:rsidR="00EC44C6" w:rsidRDefault="00EC44C6" w:rsidP="00324EAE">
      <w:pPr>
        <w:pStyle w:val="Ttulo2"/>
        <w:numPr>
          <w:ilvl w:val="1"/>
          <w:numId w:val="1"/>
        </w:numPr>
        <w:ind w:left="0" w:firstLine="0"/>
      </w:pPr>
      <w:bookmarkStart w:id="8" w:name="_Toc8064119"/>
      <w:r>
        <w:t>Objetivos</w:t>
      </w:r>
      <w:bookmarkEnd w:id="8"/>
    </w:p>
    <w:p w14:paraId="5AB535DD" w14:textId="77777777" w:rsidR="005763B4" w:rsidRDefault="005763B4" w:rsidP="00324EAE">
      <w:r>
        <w:t>El objetivo de este trabajo es la investigación y aplicación de las principales técnicas que se han utilizado y siguen utilizándose para la generación de terrenos en tres dimensiones</w:t>
      </w:r>
      <w:r w:rsidR="00324EAE">
        <w:t xml:space="preserve"> para la posterior creación de una librería en C++ que utilice dichas técnicas</w:t>
      </w:r>
      <w:r>
        <w:t>. En base a esta directriz, se fijaron los siguientes objetivos específicos:</w:t>
      </w:r>
    </w:p>
    <w:p w14:paraId="74E047CF" w14:textId="77777777" w:rsidR="00324EAE" w:rsidRPr="00277857" w:rsidRDefault="005763B4" w:rsidP="00277857">
      <w:pPr>
        <w:pStyle w:val="Prrafodelista"/>
        <w:numPr>
          <w:ilvl w:val="0"/>
          <w:numId w:val="17"/>
        </w:numPr>
        <w:rPr>
          <w:sz w:val="20"/>
          <w:szCs w:val="20"/>
        </w:rPr>
      </w:pPr>
      <w:r w:rsidRPr="00277857">
        <w:rPr>
          <w:sz w:val="20"/>
          <w:szCs w:val="20"/>
        </w:rPr>
        <w:t>Investigación e implementación de los principales algoritmos de generación procedural de terrenos 3D</w:t>
      </w:r>
      <w:r w:rsidR="00324EAE" w:rsidRPr="00277857">
        <w:rPr>
          <w:sz w:val="20"/>
          <w:szCs w:val="20"/>
        </w:rPr>
        <w:t>.</w:t>
      </w:r>
    </w:p>
    <w:p w14:paraId="5B2FB8F3" w14:textId="77777777" w:rsidR="00324EAE" w:rsidRPr="00277857" w:rsidRDefault="00324EAE" w:rsidP="00277857">
      <w:pPr>
        <w:pStyle w:val="Prrafodelista"/>
        <w:numPr>
          <w:ilvl w:val="0"/>
          <w:numId w:val="17"/>
        </w:numPr>
        <w:rPr>
          <w:sz w:val="20"/>
          <w:szCs w:val="20"/>
        </w:rPr>
      </w:pPr>
      <w:r w:rsidRPr="00277857">
        <w:rPr>
          <w:sz w:val="20"/>
          <w:szCs w:val="20"/>
        </w:rPr>
        <w:t>Investigación e implementación de algoritmos auxiliares que añadan valor a los terrenos ya generados</w:t>
      </w:r>
      <w:r w:rsidR="00704F49">
        <w:rPr>
          <w:sz w:val="20"/>
          <w:szCs w:val="20"/>
        </w:rPr>
        <w:t>,</w:t>
      </w:r>
      <w:r w:rsidRPr="00277857">
        <w:rPr>
          <w:sz w:val="20"/>
          <w:szCs w:val="20"/>
        </w:rPr>
        <w:t xml:space="preserve"> como algoritmos de mezcla o algoritmos de erosión.</w:t>
      </w:r>
    </w:p>
    <w:p w14:paraId="50D719B8" w14:textId="77777777" w:rsidR="00277857" w:rsidRPr="00277857" w:rsidRDefault="005763B4" w:rsidP="00277857">
      <w:pPr>
        <w:pStyle w:val="Prrafodelista"/>
        <w:numPr>
          <w:ilvl w:val="0"/>
          <w:numId w:val="17"/>
        </w:numPr>
        <w:rPr>
          <w:sz w:val="20"/>
          <w:szCs w:val="20"/>
        </w:rPr>
      </w:pPr>
      <w:r w:rsidRPr="00277857">
        <w:rPr>
          <w:sz w:val="20"/>
          <w:szCs w:val="20"/>
        </w:rPr>
        <w:t>Creación de una librería en C++ que, mediante el uso de estos algoritmos, genere un mapa de altura que contenga los datos necesarios para el dibujado de un terreno en 3D</w:t>
      </w:r>
      <w:r w:rsidR="00324EAE" w:rsidRPr="00277857">
        <w:rPr>
          <w:sz w:val="20"/>
          <w:szCs w:val="20"/>
        </w:rPr>
        <w:t>.</w:t>
      </w:r>
    </w:p>
    <w:p w14:paraId="670280B5" w14:textId="77777777" w:rsidR="00277857" w:rsidRPr="00277857" w:rsidRDefault="005763B4" w:rsidP="00277857">
      <w:pPr>
        <w:pStyle w:val="Prrafodelista"/>
        <w:numPr>
          <w:ilvl w:val="0"/>
          <w:numId w:val="17"/>
        </w:numPr>
        <w:rPr>
          <w:sz w:val="20"/>
          <w:szCs w:val="20"/>
        </w:rPr>
      </w:pPr>
      <w:r w:rsidRPr="00277857">
        <w:rPr>
          <w:sz w:val="20"/>
          <w:szCs w:val="20"/>
        </w:rPr>
        <w:t xml:space="preserve">Dicha librería ha de ser accesible tanto para los programadores más experimentados como para usuarios menos implicados en la programación como diseñadores. Así, ésta debe constar de dos </w:t>
      </w:r>
      <w:proofErr w:type="spellStart"/>
      <w:r w:rsidRPr="00277857">
        <w:rPr>
          <w:sz w:val="20"/>
          <w:szCs w:val="20"/>
        </w:rPr>
        <w:t>API’s</w:t>
      </w:r>
      <w:proofErr w:type="spellEnd"/>
      <w:r w:rsidRPr="00277857">
        <w:rPr>
          <w:sz w:val="20"/>
          <w:szCs w:val="20"/>
        </w:rPr>
        <w:t xml:space="preserve"> bien diferenciadas: una para usuarios experimentados (Low Level API) y otra para usuarios menos experimentados (</w:t>
      </w:r>
      <w:proofErr w:type="spellStart"/>
      <w:r w:rsidRPr="00277857">
        <w:rPr>
          <w:sz w:val="20"/>
          <w:szCs w:val="20"/>
        </w:rPr>
        <w:t>User</w:t>
      </w:r>
      <w:proofErr w:type="spellEnd"/>
      <w:r w:rsidRPr="00277857">
        <w:rPr>
          <w:sz w:val="20"/>
          <w:szCs w:val="20"/>
        </w:rPr>
        <w:t xml:space="preserve"> API).</w:t>
      </w:r>
    </w:p>
    <w:p w14:paraId="661089ED" w14:textId="77777777" w:rsidR="005763B4" w:rsidRPr="00277857" w:rsidRDefault="005763B4" w:rsidP="00277857">
      <w:pPr>
        <w:pStyle w:val="Prrafodelista"/>
        <w:numPr>
          <w:ilvl w:val="0"/>
          <w:numId w:val="17"/>
        </w:numPr>
        <w:rPr>
          <w:sz w:val="20"/>
          <w:szCs w:val="20"/>
        </w:rPr>
      </w:pPr>
      <w:r w:rsidRPr="00277857">
        <w:rPr>
          <w:sz w:val="20"/>
          <w:szCs w:val="20"/>
        </w:rPr>
        <w:t xml:space="preserve">Creación de un plugin para Unity que </w:t>
      </w:r>
      <w:r w:rsidR="00324EAE" w:rsidRPr="00277857">
        <w:rPr>
          <w:sz w:val="20"/>
          <w:szCs w:val="20"/>
        </w:rPr>
        <w:t xml:space="preserve">provea una interfaz para la creación de terrenos dentro del motor mediante la utilización de nuestra librería utilizando el </w:t>
      </w:r>
      <w:proofErr w:type="spellStart"/>
      <w:r w:rsidR="00324EAE" w:rsidRPr="00277857">
        <w:rPr>
          <w:sz w:val="20"/>
          <w:szCs w:val="20"/>
        </w:rPr>
        <w:t>User</w:t>
      </w:r>
      <w:proofErr w:type="spellEnd"/>
      <w:r w:rsidR="00324EAE" w:rsidRPr="00277857">
        <w:rPr>
          <w:sz w:val="20"/>
          <w:szCs w:val="20"/>
        </w:rPr>
        <w:t xml:space="preserve"> API.</w:t>
      </w:r>
    </w:p>
    <w:p w14:paraId="238831B3" w14:textId="77777777" w:rsidR="00324EAE" w:rsidRPr="005763B4" w:rsidRDefault="00324EAE" w:rsidP="00324EAE">
      <w:pPr>
        <w:pStyle w:val="Prrafodelista"/>
        <w:spacing w:before="100" w:beforeAutospacing="1"/>
        <w:ind w:left="0" w:firstLine="0"/>
      </w:pPr>
    </w:p>
    <w:p w14:paraId="3AE76962" w14:textId="77777777" w:rsidR="00EC44C6" w:rsidRDefault="00EC44C6" w:rsidP="00324EAE">
      <w:pPr>
        <w:pStyle w:val="Ttulo2"/>
      </w:pPr>
      <w:bookmarkStart w:id="9" w:name="_Toc8064120"/>
      <w:r>
        <w:t>2.3</w:t>
      </w:r>
      <w:r>
        <w:tab/>
        <w:t>Planteamiento</w:t>
      </w:r>
      <w:bookmarkEnd w:id="9"/>
    </w:p>
    <w:p w14:paraId="5AC2A7C5" w14:textId="77777777" w:rsidR="00EC44C6" w:rsidRPr="00EC44C6" w:rsidRDefault="00EC44C6" w:rsidP="00324EAE">
      <w:pPr>
        <w:pStyle w:val="Ttulo2"/>
      </w:pPr>
      <w:bookmarkStart w:id="10" w:name="_Toc8064121"/>
      <w:r>
        <w:t>2.4</w:t>
      </w:r>
      <w:r>
        <w:tab/>
        <w:t>Metodología</w:t>
      </w:r>
      <w:bookmarkEnd w:id="10"/>
    </w:p>
    <w:p w14:paraId="78AB223B" w14:textId="77777777" w:rsidR="0020257B" w:rsidRDefault="0020257B" w:rsidP="00324EAE"/>
    <w:p w14:paraId="584D2054" w14:textId="77777777" w:rsidR="0020257B" w:rsidRDefault="0020257B" w:rsidP="00324EAE">
      <w:pPr>
        <w:pStyle w:val="Ttulo1"/>
        <w:numPr>
          <w:ilvl w:val="0"/>
          <w:numId w:val="1"/>
        </w:numPr>
        <w:ind w:left="0" w:firstLine="0"/>
      </w:pPr>
      <w:bookmarkStart w:id="11" w:name="_Toc8064122"/>
      <w:r>
        <w:t>Desarrollo</w:t>
      </w:r>
      <w:bookmarkEnd w:id="11"/>
    </w:p>
    <w:p w14:paraId="21DE09C3" w14:textId="77777777" w:rsidR="00EC44C6" w:rsidRDefault="00EC44C6" w:rsidP="00324EAE">
      <w:pPr>
        <w:rPr>
          <w:rFonts w:ascii="Quattrocento" w:hAnsi="Quattrocento"/>
          <w:color w:val="454545"/>
          <w:shd w:val="clear" w:color="auto" w:fill="FFFFFF"/>
        </w:rPr>
      </w:pPr>
      <w:r>
        <w:rPr>
          <w:rFonts w:ascii="Quattrocento" w:hAnsi="Quattrocento"/>
          <w:color w:val="454545"/>
          <w:shd w:val="clear" w:color="auto" w:fill="FFFFFF"/>
        </w:rPr>
        <w:t> Esta parte se estructurará en aquellos capítulos o epígrafes necesarios para profundizar en el objeto de estudio y alcanzar los objetivos fijados.</w:t>
      </w:r>
    </w:p>
    <w:p w14:paraId="5E29501C" w14:textId="77777777" w:rsidR="00B666B9" w:rsidRDefault="00B666B9" w:rsidP="00324EAE">
      <w:pPr>
        <w:rPr>
          <w:rFonts w:ascii="Quattrocento" w:hAnsi="Quattrocento"/>
          <w:color w:val="454545"/>
          <w:shd w:val="clear" w:color="auto" w:fill="FFFFFF"/>
        </w:rPr>
      </w:pPr>
    </w:p>
    <w:p w14:paraId="71F32CF1" w14:textId="77777777" w:rsidR="00B666B9" w:rsidRDefault="00B666B9" w:rsidP="00324EAE">
      <w:pPr>
        <w:rPr>
          <w:shd w:val="clear" w:color="auto" w:fill="FFFFFF"/>
        </w:rPr>
      </w:pPr>
      <w:r>
        <w:rPr>
          <w:shd w:val="clear" w:color="auto" w:fill="FFFFFF"/>
        </w:rPr>
        <w:t>Durante las primeras etapas de desarrollo del Trabajo tuvimos que llevar a cabo una</w:t>
      </w:r>
      <w:r w:rsidR="009343B7">
        <w:rPr>
          <w:shd w:val="clear" w:color="auto" w:fill="FFFFFF"/>
        </w:rPr>
        <w:t xml:space="preserve"> gran</w:t>
      </w:r>
      <w:r>
        <w:rPr>
          <w:shd w:val="clear" w:color="auto" w:fill="FFFFFF"/>
        </w:rPr>
        <w:t xml:space="preserve"> labor de investigación dada nuestra inexperiencia en el campo que estamos tratando. Con ella, queríamos ver cuál es el estado </w:t>
      </w:r>
      <w:r>
        <w:rPr>
          <w:shd w:val="clear" w:color="auto" w:fill="FFFFFF"/>
        </w:rPr>
        <w:lastRenderedPageBreak/>
        <w:t>actual del arte. Esto es, entre otras cosas, encontrar cuáles son las técnicas más utilizadas para la creación de mapas de altura y por qué, así como encontrar también cuáles no se utilizan hoy en día o dejaron de hacerlo en algún momento.</w:t>
      </w:r>
    </w:p>
    <w:p w14:paraId="19101389" w14:textId="77777777" w:rsidR="009343B7" w:rsidRDefault="009343B7" w:rsidP="00324EAE">
      <w:pPr>
        <w:rPr>
          <w:shd w:val="clear" w:color="auto" w:fill="FFFFFF"/>
        </w:rPr>
      </w:pPr>
      <w:r>
        <w:rPr>
          <w:shd w:val="clear" w:color="auto" w:fill="FFFFFF"/>
        </w:rPr>
        <w:t xml:space="preserve">Sin embargo, esta investigación nos llevó también a explorar otros campos relacionados con la generación procedural que no teníamos pensado investigar, pero dada su estrecha relación con nuestro tema, era inevitable. El más importante de estos campos, y que cabe mencionar, es el de la generación procedural de texturas 2D. Esto es porque muchos de los algoritmos aquí descritos son también utilizados para la generación de estas texturas, que intentan simular los patrones de la naturaleza. Nosotros hemos querido no desviarnos del tema principal, pero esta área nos parece muy interesante y que podría ser un gran objeto de estudio. </w:t>
      </w:r>
    </w:p>
    <w:p w14:paraId="18CA3D86" w14:textId="77777777" w:rsidR="009343B7" w:rsidRDefault="009343B7" w:rsidP="00324EAE">
      <w:pPr>
        <w:rPr>
          <w:shd w:val="clear" w:color="auto" w:fill="FFFFFF"/>
        </w:rPr>
      </w:pPr>
      <w:r>
        <w:rPr>
          <w:shd w:val="clear" w:color="auto" w:fill="FFFFFF"/>
        </w:rPr>
        <w:t>Todas las implementaciones de los algoritmos que vamos a describir a continuación están orientadas a nuestro propósito, pero en la web existen variaciones de un mismo algoritmo que lo adaptan más al objetivo concreto que se quiere alcanzar. Con esto queremos decir que las implementaciones aquí utilizadas no son, ni mucho menos, universales ni perfectas</w:t>
      </w:r>
      <w:r w:rsidR="00932AA7">
        <w:rPr>
          <w:shd w:val="clear" w:color="auto" w:fill="FFFFFF"/>
        </w:rPr>
        <w:t>, ya que nuestros dos principales objetivos son eficiencia y utilidad</w:t>
      </w:r>
      <w:r w:rsidR="00753C5C">
        <w:rPr>
          <w:shd w:val="clear" w:color="auto" w:fill="FFFFFF"/>
        </w:rPr>
        <w:t>.</w:t>
      </w:r>
    </w:p>
    <w:p w14:paraId="21A6ED7C" w14:textId="77777777" w:rsidR="009343B7" w:rsidRDefault="009343B7" w:rsidP="00324EAE">
      <w:pPr>
        <w:rPr>
          <w:shd w:val="clear" w:color="auto" w:fill="FFFFFF"/>
        </w:rPr>
      </w:pPr>
      <w:r>
        <w:rPr>
          <w:shd w:val="clear" w:color="auto" w:fill="FFFFFF"/>
        </w:rPr>
        <w:t>A continuación, explicaremos nuestra experiencia en la comprensión e implementación de cada algoritmo durante el desarrollo de la lib</w:t>
      </w:r>
      <w:r w:rsidR="00932AA7">
        <w:rPr>
          <w:shd w:val="clear" w:color="auto" w:fill="FFFFFF"/>
        </w:rPr>
        <w:t>re</w:t>
      </w:r>
      <w:r>
        <w:rPr>
          <w:shd w:val="clear" w:color="auto" w:fill="FFFFFF"/>
        </w:rPr>
        <w:t>ría.</w:t>
      </w:r>
    </w:p>
    <w:p w14:paraId="1BF1838B" w14:textId="77777777" w:rsidR="00E00227" w:rsidRDefault="007F7EF0" w:rsidP="00324EAE">
      <w:pPr>
        <w:pStyle w:val="Ttulo2"/>
        <w:numPr>
          <w:ilvl w:val="1"/>
          <w:numId w:val="1"/>
        </w:numPr>
        <w:ind w:left="0" w:firstLine="0"/>
      </w:pPr>
      <w:bookmarkStart w:id="12" w:name="_Heightmap"/>
      <w:bookmarkStart w:id="13" w:name="_Toc8064123"/>
      <w:bookmarkEnd w:id="12"/>
      <w:r>
        <w:t>Heightmap</w:t>
      </w:r>
      <w:bookmarkEnd w:id="13"/>
    </w:p>
    <w:p w14:paraId="1B5028A4" w14:textId="77777777" w:rsidR="007F7EF0" w:rsidRDefault="007F7EF0" w:rsidP="00324EAE">
      <w:pPr>
        <w:pStyle w:val="Prrafodelista"/>
        <w:numPr>
          <w:ilvl w:val="0"/>
          <w:numId w:val="10"/>
        </w:numPr>
        <w:ind w:left="0" w:firstLine="0"/>
      </w:pPr>
      <w:r>
        <w:t>Debíamos tomar la decisión del rango de valores que podía tomar un punto dentro del heightmap. En principio, decidimos que el punto más bajo del terreno seria 0, mientras que el más alto seria 1. Por lo tanto, el rango sería [0.0, 1.0]. Así, los valores estarían guardados en variables de punto flotante.</w:t>
      </w:r>
    </w:p>
    <w:p w14:paraId="6D33D772" w14:textId="77777777" w:rsidR="007F7EF0" w:rsidRDefault="007F7EF0" w:rsidP="00324EAE">
      <w:pPr>
        <w:pStyle w:val="Prrafodelista"/>
        <w:numPr>
          <w:ilvl w:val="0"/>
          <w:numId w:val="10"/>
        </w:numPr>
        <w:ind w:left="0" w:firstLine="0"/>
      </w:pPr>
      <w:r>
        <w:t xml:space="preserve">Una vez completado el algoritmo, obtuvimos una matriz de </w:t>
      </w:r>
      <w:proofErr w:type="spellStart"/>
      <w:r>
        <w:t>float</w:t>
      </w:r>
      <w:proofErr w:type="spellEnd"/>
      <w:r>
        <w:t xml:space="preserve"> que representaba el mapa de altura. Ahora había que guardar estos datos en un archivo de extensión </w:t>
      </w:r>
      <w:r w:rsidRPr="007F7EF0">
        <w:rPr>
          <w:i/>
        </w:rPr>
        <w:t>.raw</w:t>
      </w:r>
      <w:r>
        <w:t>. La primera idea era volcar toda la matriz de una vez en el archivo. Pero al hacer esto, nos dimos cuenta de que el archivo pesaba más bytes de los que debía, por lo que nos dimos cuenta de que no todos los valores estaban guardados de forma contigua, y esto provocaba el desfase de tamaño. La primera solución fue guardar los datos valor a valor.</w:t>
      </w:r>
    </w:p>
    <w:p w14:paraId="78DD0F45" w14:textId="77777777" w:rsidR="007F7EF0" w:rsidRDefault="007F7EF0" w:rsidP="00324EAE">
      <w:pPr>
        <w:pStyle w:val="Prrafodelista"/>
        <w:numPr>
          <w:ilvl w:val="0"/>
          <w:numId w:val="10"/>
        </w:numPr>
        <w:ind w:left="0" w:firstLine="0"/>
      </w:pPr>
      <w:r>
        <w:t xml:space="preserve">Cuando ya teníamos el archivo </w:t>
      </w:r>
      <w:r w:rsidRPr="007F7EF0">
        <w:rPr>
          <w:i/>
        </w:rPr>
        <w:t>.raw</w:t>
      </w:r>
      <w:r>
        <w:t xml:space="preserve"> con nuestro heightmap, buscamos la manera de dibujarlo. Unity pide que el archivo tenga una profundidad de 16 bit, lo que quiere decir que cada valor del mapa de altura debe ser de 2 bytes. Sin embargo, nuestros </w:t>
      </w:r>
      <w:proofErr w:type="spellStart"/>
      <w:r>
        <w:t>float</w:t>
      </w:r>
      <w:proofErr w:type="spellEnd"/>
      <w:r>
        <w:t xml:space="preserve"> eran de 4 bytes. Dado este problema, tuvimos que transformar los valores en coma flotante a enteros cortos (</w:t>
      </w:r>
      <w:r w:rsidRPr="007F7EF0">
        <w:rPr>
          <w:i/>
        </w:rPr>
        <w:t xml:space="preserve">short </w:t>
      </w:r>
      <w:proofErr w:type="spellStart"/>
      <w:r w:rsidRPr="007F7EF0">
        <w:rPr>
          <w:i/>
        </w:rPr>
        <w:t>int</w:t>
      </w:r>
      <w:proofErr w:type="spellEnd"/>
      <w:r w:rsidRPr="007F7EF0">
        <w:rPr>
          <w:i/>
        </w:rPr>
        <w:t>)</w:t>
      </w:r>
      <w:r>
        <w:t xml:space="preserve"> que pesan 16 bits para que nuestro archivo fuese legible por Unity.</w:t>
      </w:r>
    </w:p>
    <w:p w14:paraId="539FC8C5" w14:textId="77777777" w:rsidR="007F7EF0" w:rsidRPr="007F7EF0" w:rsidRDefault="007F7EF0" w:rsidP="00324EAE"/>
    <w:p w14:paraId="33E60D67" w14:textId="77777777" w:rsidR="002E695C" w:rsidRDefault="00E00227" w:rsidP="00324EAE">
      <w:pPr>
        <w:pStyle w:val="Ttulo2"/>
        <w:numPr>
          <w:ilvl w:val="1"/>
          <w:numId w:val="1"/>
        </w:numPr>
        <w:ind w:left="0" w:firstLine="0"/>
        <w:rPr>
          <w:i/>
        </w:rPr>
      </w:pPr>
      <w:bookmarkStart w:id="14" w:name="_Toc8064124"/>
      <w:r>
        <w:lastRenderedPageBreak/>
        <w:t xml:space="preserve">Algoritmo </w:t>
      </w:r>
      <w:r w:rsidR="00774913">
        <w:rPr>
          <w:i/>
        </w:rPr>
        <w:t>Diamond-Square</w:t>
      </w:r>
      <w:bookmarkEnd w:id="14"/>
    </w:p>
    <w:p w14:paraId="1B9CE81C" w14:textId="77777777" w:rsidR="00E00227" w:rsidRPr="002E695C" w:rsidRDefault="002E695C" w:rsidP="00324EAE">
      <w:pPr>
        <w:pStyle w:val="Ttulo2"/>
        <w:numPr>
          <w:ilvl w:val="2"/>
          <w:numId w:val="1"/>
        </w:numPr>
        <w:ind w:left="0" w:firstLine="0"/>
        <w:rPr>
          <w:i/>
        </w:rPr>
      </w:pPr>
      <w:bookmarkStart w:id="15" w:name="_Toc8064125"/>
      <w:r>
        <w:t>Introducción</w:t>
      </w:r>
      <w:bookmarkEnd w:id="15"/>
      <w:r w:rsidR="00E00227" w:rsidRPr="002E695C">
        <w:rPr>
          <w:i/>
        </w:rPr>
        <w:t xml:space="preserve"> </w:t>
      </w:r>
    </w:p>
    <w:p w14:paraId="6D813CC8" w14:textId="77777777" w:rsidR="00774913" w:rsidRDefault="00753C5C" w:rsidP="00324EAE">
      <w:r w:rsidRPr="00753C5C">
        <w:t xml:space="preserve">El algoritmo </w:t>
      </w:r>
      <w:r w:rsidR="00774913">
        <w:rPr>
          <w:i/>
        </w:rPr>
        <w:t>Diamond-Square</w:t>
      </w:r>
      <w:r w:rsidRPr="00753C5C">
        <w:rPr>
          <w:i/>
        </w:rPr>
        <w:t xml:space="preserve"> </w:t>
      </w:r>
      <w:r w:rsidRPr="00753C5C">
        <w:t>es, con toda</w:t>
      </w:r>
      <w:r>
        <w:t xml:space="preserve"> probabilidad, el más utilizado para la generación de mapas de altura en el mundo computacional. También llamado </w:t>
      </w:r>
      <w:r w:rsidR="00774913">
        <w:rPr>
          <w:i/>
        </w:rPr>
        <w:t>Cloud Fractal</w:t>
      </w:r>
      <w:r>
        <w:rPr>
          <w:i/>
        </w:rPr>
        <w:t xml:space="preserve"> </w:t>
      </w:r>
      <w:r>
        <w:t xml:space="preserve">o </w:t>
      </w:r>
      <w:r>
        <w:rPr>
          <w:i/>
        </w:rPr>
        <w:t>Plasma Fractal</w:t>
      </w:r>
      <w:r>
        <w:t xml:space="preserve">. </w:t>
      </w:r>
      <w:r w:rsidR="00774913">
        <w:t xml:space="preserve">En ocasiones, se confunde o se empareja con el algoritmo </w:t>
      </w:r>
      <w:r w:rsidR="00774913">
        <w:rPr>
          <w:i/>
        </w:rPr>
        <w:t xml:space="preserve">Mid-Point Displacement, </w:t>
      </w:r>
      <w:r w:rsidR="00774913">
        <w:t xml:space="preserve">ya que su implementación es muy similar, variando únicamente en que éste último solo toma información de dos fuentes para calcular el punto medio de cada eje mientras que el algoritmo </w:t>
      </w:r>
      <w:r w:rsidR="00774913">
        <w:rPr>
          <w:i/>
        </w:rPr>
        <w:t>Diamond-Square</w:t>
      </w:r>
      <w:r w:rsidR="00774913">
        <w:t xml:space="preserve"> tiene en cuenta más valores, produciendo así un resultado que en apariencia es menos artificial y reproduce con más fidelidad un terreno natural.</w:t>
      </w:r>
    </w:p>
    <w:p w14:paraId="1205B0DB" w14:textId="77777777" w:rsidR="003A0209" w:rsidRPr="00BD189B" w:rsidRDefault="003A0209" w:rsidP="00324EAE">
      <w:pPr>
        <w:rPr>
          <w14:textOutline w14:w="9525" w14:cap="rnd" w14:cmpd="sng" w14:algn="ctr">
            <w14:noFill/>
            <w14:prstDash w14:val="solid"/>
            <w14:bevel/>
          </w14:textOutline>
        </w:rPr>
      </w:pPr>
    </w:p>
    <w:p w14:paraId="7F5E801F" w14:textId="77777777" w:rsidR="00753C5C" w:rsidRDefault="00277857" w:rsidP="00324EAE">
      <w:r>
        <w:rPr>
          <w:noProof/>
        </w:rPr>
        <mc:AlternateContent>
          <mc:Choice Requires="wps">
            <w:drawing>
              <wp:anchor distT="320040" distB="320040" distL="320040" distR="320040" simplePos="0" relativeHeight="251684352" behindDoc="0" locked="0" layoutInCell="1" allowOverlap="1" wp14:anchorId="7F757733" wp14:editId="586AE978">
                <wp:simplePos x="0" y="0"/>
                <wp:positionH relativeFrom="page">
                  <wp:align>right</wp:align>
                </wp:positionH>
                <wp:positionV relativeFrom="margin">
                  <wp:posOffset>2924175</wp:posOffset>
                </wp:positionV>
                <wp:extent cx="1958975" cy="4933950"/>
                <wp:effectExtent l="0" t="0" r="3175" b="0"/>
                <wp:wrapSquare wrapText="bothSides"/>
                <wp:docPr id="47" name="Cuadro de texto 47"/>
                <wp:cNvGraphicFramePr/>
                <a:graphic xmlns:a="http://schemas.openxmlformats.org/drawingml/2006/main">
                  <a:graphicData uri="http://schemas.microsoft.com/office/word/2010/wordprocessingShape">
                    <wps:wsp>
                      <wps:cNvSpPr txBox="1"/>
                      <wps:spPr>
                        <a:xfrm>
                          <a:off x="0" y="0"/>
                          <a:ext cx="1958975" cy="4933950"/>
                        </a:xfrm>
                        <a:prstGeom prst="rect">
                          <a:avLst/>
                        </a:prstGeom>
                        <a:gradFill flip="none" rotWithShape="1">
                          <a:gsLst>
                            <a:gs pos="0">
                              <a:schemeClr val="accent1">
                                <a:lumMod val="5000"/>
                                <a:lumOff val="95000"/>
                              </a:schemeClr>
                            </a:gs>
                            <a:gs pos="9000">
                              <a:schemeClr val="accent1">
                                <a:lumMod val="45000"/>
                                <a:lumOff val="55000"/>
                              </a:schemeClr>
                            </a:gs>
                            <a:gs pos="92000">
                              <a:schemeClr val="tx2">
                                <a:lumMod val="50000"/>
                              </a:schemeClr>
                            </a:gs>
                            <a:gs pos="100000">
                              <a:schemeClr val="accent1">
                                <a:lumMod val="30000"/>
                                <a:lumOff val="70000"/>
                              </a:schemeClr>
                            </a:gs>
                          </a:gsLst>
                          <a:lin ang="16200000" scaled="1"/>
                          <a:tileRect/>
                        </a:gradFill>
                        <a:ln>
                          <a:noFill/>
                        </a:ln>
                        <a:effectLst>
                          <a:softEdge rad="31750"/>
                        </a:effectLst>
                      </wps:spPr>
                      <wps:style>
                        <a:lnRef idx="0">
                          <a:scrgbClr r="0" g="0" b="0"/>
                        </a:lnRef>
                        <a:fillRef idx="0">
                          <a:scrgbClr r="0" g="0" b="0"/>
                        </a:fillRef>
                        <a:effectRef idx="0">
                          <a:scrgbClr r="0" g="0" b="0"/>
                        </a:effectRef>
                        <a:fontRef idx="minor">
                          <a:schemeClr val="lt1"/>
                        </a:fontRef>
                      </wps:style>
                      <wps:txbx>
                        <w:txbxContent>
                          <w:p w14:paraId="5BC5335D" w14:textId="77777777" w:rsidR="00324EAE" w:rsidRDefault="00324EAE">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14:paraId="37504B74" w14:textId="77777777" w:rsidR="00324EAE" w:rsidRDefault="00324EAE" w:rsidP="00F16B51">
                            <w:pPr>
                              <w:rPr>
                                <w:szCs w:val="24"/>
                              </w:rPr>
                            </w:pPr>
                            <w:r w:rsidRPr="00F16B51">
                              <w:rPr>
                                <w:szCs w:val="24"/>
                              </w:rPr>
                              <w:t xml:space="preserve">Fundado en 1974, </w:t>
                            </w:r>
                            <w:proofErr w:type="spellStart"/>
                            <w:r w:rsidRPr="00F16B51">
                              <w:rPr>
                                <w:szCs w:val="24"/>
                              </w:rPr>
                              <w:t>Siggraph</w:t>
                            </w:r>
                            <w:proofErr w:type="spellEnd"/>
                            <w:r w:rsidRPr="00F16B51">
                              <w:rPr>
                                <w:szCs w:val="24"/>
                              </w:rPr>
                              <w:t xml:space="preserve"> es el grupo de interés en infografía y computación gráfica de la </w:t>
                            </w:r>
                            <w:proofErr w:type="spellStart"/>
                            <w:r>
                              <w:rPr>
                                <w:sz w:val="18"/>
                              </w:rPr>
                              <w:fldChar w:fldCharType="begin"/>
                            </w:r>
                            <w:r>
                              <w:rPr>
                                <w:sz w:val="18"/>
                              </w:rPr>
                              <w:instrText xml:space="preserve"> HYPERLINK "http://es.wikipedia.org/wiki/Association_for_Computing_Machinery" </w:instrText>
                            </w:r>
                            <w:r>
                              <w:rPr>
                                <w:sz w:val="18"/>
                              </w:rPr>
                              <w:fldChar w:fldCharType="separate"/>
                            </w:r>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r>
                              <w:rPr>
                                <w:sz w:val="18"/>
                              </w:rPr>
                              <w:fldChar w:fldCharType="end"/>
                            </w:r>
                            <w:r w:rsidRPr="00F16B51">
                              <w:rPr>
                                <w:szCs w:val="24"/>
                              </w:rPr>
                              <w:t xml:space="preserve"> (ACM</w:t>
                            </w:r>
                            <w:hyperlink r:id="rId17" w:tooltip="Association for Computing Machinery" w:history="1">
                              <w:r w:rsidRPr="00F16B51">
                                <w:rPr>
                                  <w:sz w:val="18"/>
                                </w:rPr>
                                <w:t>)</w:t>
                              </w:r>
                            </w:hyperlink>
                            <w:r w:rsidRPr="00F16B51">
                              <w:rPr>
                                <w:szCs w:val="24"/>
                              </w:rPr>
                              <w:t xml:space="preserve">, y es también el nombre de la </w:t>
                            </w:r>
                            <w:r w:rsidRPr="00F16B51">
                              <w:rPr>
                                <w:b/>
                                <w:szCs w:val="24"/>
                              </w:rPr>
                              <w:t>conferencia</w:t>
                            </w:r>
                            <w:r w:rsidRPr="00F16B51">
                              <w:rPr>
                                <w:szCs w:val="24"/>
                              </w:rPr>
                              <w:t xml:space="preserve"> sobre el área que se organiza anualmente desde su fundación en diferentes ciudades  del mundo, algunos años </w:t>
                            </w:r>
                            <w:proofErr w:type="spellStart"/>
                            <w:r w:rsidRPr="00F16B51">
                              <w:rPr>
                                <w:szCs w:val="24"/>
                              </w:rPr>
                              <w:t>Siggraph</w:t>
                            </w:r>
                            <w:proofErr w:type="spellEnd"/>
                            <w:r w:rsidRPr="00F16B51">
                              <w:rPr>
                                <w:szCs w:val="24"/>
                              </w:rPr>
                              <w:t xml:space="preserve"> se lleva a cabo en simultáneo en dos o tres ciudades.</w:t>
                            </w:r>
                          </w:p>
                          <w:p w14:paraId="1E6B84B9" w14:textId="77777777" w:rsidR="00324EAE" w:rsidRPr="00BD189B" w:rsidRDefault="00324EAE" w:rsidP="00F16B51">
                            <w:pPr>
                              <w:rPr>
                                <w:i/>
                                <w:szCs w:val="24"/>
                              </w:rPr>
                            </w:pPr>
                            <w:r>
                              <w:rPr>
                                <w:szCs w:val="24"/>
                              </w:rPr>
                              <w:t xml:space="preserve">El 30 de Julio de 1982, la conferencia fue celebrada en Boston, donde Fournier, Fussell y Carpenter introdujeron por primera vez la idea del algoritmo </w:t>
                            </w:r>
                            <w:r>
                              <w:rPr>
                                <w:i/>
                                <w:szCs w:val="24"/>
                              </w:rPr>
                              <w:t>Diamond-Square.</w:t>
                            </w:r>
                          </w:p>
                        </w:txbxContent>
                      </wps:txbx>
                      <wps:bodyPr rot="0" spcFirstLastPara="0" vertOverflow="overflow" horzOverflow="overflow" vert="horz" wrap="square" lIns="182880" tIns="0" rIns="13716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757733" id="_x0000_t202" coordsize="21600,21600" o:spt="202" path="m,l,21600r21600,l21600,xe">
                <v:stroke joinstyle="miter"/>
                <v:path gradientshapeok="t" o:connecttype="rect"/>
              </v:shapetype>
              <v:shape id="Cuadro de texto 47" o:spid="_x0000_s1026" type="#_x0000_t202" style="position:absolute;margin-left:103.05pt;margin-top:230.25pt;width:154.25pt;height:388.5pt;z-index:251684352;visibility:visible;mso-wrap-style:square;mso-width-percent:0;mso-height-percent:0;mso-wrap-distance-left:25.2pt;mso-wrap-distance-top:25.2pt;mso-wrap-distance-right:25.2pt;mso-wrap-distance-bottom:25.2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" fillcolor="#f7f8fb [180]" stroked="f">
                <v:fill color2="#cfd5e8 [980]" rotate="t" angle="180" colors="0 #f7f8fb;5898f #b7c1dd;60293f #182c4b;1 #cfd6e8" focus="100%" type="gradient"/>
                <v:textbox inset="14.4pt,0,10.8pt,0">
                  <w:txbxContent>
                    <w:p w14:paraId="5BC5335D" w14:textId="77777777" w:rsidR="00324EAE" w:rsidRDefault="00324EAE">
                      <w:pPr>
                        <w:pBdr>
                          <w:left w:val="single" w:sz="80" w:space="4" w:color="7F7F7F" w:themeColor="text1" w:themeTint="80"/>
                          <w:bottom w:val="single" w:sz="8" w:space="4" w:color="7F7F7F" w:themeColor="text1" w:themeTint="80"/>
                        </w:pBdr>
                        <w:spacing w:before="40" w:line="288" w:lineRule="auto"/>
                        <w:rPr>
                          <w:color w:val="262626" w:themeColor="text1" w:themeTint="D9"/>
                          <w:sz w:val="27"/>
                          <w:szCs w:val="27"/>
                        </w:rPr>
                      </w:pPr>
                      <w:r>
                        <w:rPr>
                          <w:color w:val="262626" w:themeColor="text1" w:themeTint="D9"/>
                          <w:sz w:val="27"/>
                          <w:szCs w:val="27"/>
                        </w:rPr>
                        <w:t>SIGGRAPH 1982</w:t>
                      </w:r>
                    </w:p>
                    <w:p w14:paraId="37504B74" w14:textId="77777777" w:rsidR="00324EAE" w:rsidRDefault="00324EAE" w:rsidP="00F16B51">
                      <w:pPr>
                        <w:rPr>
                          <w:szCs w:val="24"/>
                        </w:rPr>
                      </w:pPr>
                      <w:r w:rsidRPr="00F16B51">
                        <w:rPr>
                          <w:szCs w:val="24"/>
                        </w:rPr>
                        <w:t xml:space="preserve">Fundado en 1974, </w:t>
                      </w:r>
                      <w:proofErr w:type="spellStart"/>
                      <w:r w:rsidRPr="00F16B51">
                        <w:rPr>
                          <w:szCs w:val="24"/>
                        </w:rPr>
                        <w:t>Siggraph</w:t>
                      </w:r>
                      <w:proofErr w:type="spellEnd"/>
                      <w:r w:rsidRPr="00F16B51">
                        <w:rPr>
                          <w:szCs w:val="24"/>
                        </w:rPr>
                        <w:t xml:space="preserve"> es el grupo de interés en infografía y computación gráfica de la </w:t>
                      </w:r>
                      <w:proofErr w:type="spellStart"/>
                      <w:r>
                        <w:rPr>
                          <w:sz w:val="18"/>
                        </w:rPr>
                        <w:fldChar w:fldCharType="begin"/>
                      </w:r>
                      <w:r>
                        <w:rPr>
                          <w:sz w:val="18"/>
                        </w:rPr>
                        <w:instrText xml:space="preserve"> HYPERLINK "http://es.wikipedia.org/wiki/Association_for_Computing_Machinery" </w:instrText>
                      </w:r>
                      <w:r>
                        <w:rPr>
                          <w:sz w:val="18"/>
                        </w:rPr>
                        <w:fldChar w:fldCharType="separate"/>
                      </w:r>
                      <w:r w:rsidRPr="00F16B51">
                        <w:rPr>
                          <w:sz w:val="18"/>
                        </w:rPr>
                        <w:t>Association</w:t>
                      </w:r>
                      <w:proofErr w:type="spellEnd"/>
                      <w:r w:rsidRPr="00F16B51">
                        <w:rPr>
                          <w:sz w:val="18"/>
                        </w:rPr>
                        <w:t xml:space="preserve"> </w:t>
                      </w:r>
                      <w:proofErr w:type="spellStart"/>
                      <w:r w:rsidRPr="00F16B51">
                        <w:rPr>
                          <w:sz w:val="18"/>
                        </w:rPr>
                        <w:t>for</w:t>
                      </w:r>
                      <w:proofErr w:type="spellEnd"/>
                      <w:r w:rsidRPr="00F16B51">
                        <w:rPr>
                          <w:sz w:val="18"/>
                        </w:rPr>
                        <w:t xml:space="preserve"> Computing </w:t>
                      </w:r>
                      <w:proofErr w:type="spellStart"/>
                      <w:r w:rsidRPr="00F16B51">
                        <w:rPr>
                          <w:sz w:val="18"/>
                        </w:rPr>
                        <w:t>Machinery</w:t>
                      </w:r>
                      <w:proofErr w:type="spellEnd"/>
                      <w:r>
                        <w:rPr>
                          <w:sz w:val="18"/>
                        </w:rPr>
                        <w:fldChar w:fldCharType="end"/>
                      </w:r>
                      <w:r w:rsidRPr="00F16B51">
                        <w:rPr>
                          <w:szCs w:val="24"/>
                        </w:rPr>
                        <w:t xml:space="preserve"> (ACM</w:t>
                      </w:r>
                      <w:hyperlink r:id="rId18" w:tooltip="Association for Computing Machinery" w:history="1">
                        <w:r w:rsidRPr="00F16B51">
                          <w:rPr>
                            <w:sz w:val="18"/>
                          </w:rPr>
                          <w:t>)</w:t>
                        </w:r>
                      </w:hyperlink>
                      <w:r w:rsidRPr="00F16B51">
                        <w:rPr>
                          <w:szCs w:val="24"/>
                        </w:rPr>
                        <w:t xml:space="preserve">, y es también el nombre de la </w:t>
                      </w:r>
                      <w:r w:rsidRPr="00F16B51">
                        <w:rPr>
                          <w:b/>
                          <w:szCs w:val="24"/>
                        </w:rPr>
                        <w:t>conferencia</w:t>
                      </w:r>
                      <w:r w:rsidRPr="00F16B51">
                        <w:rPr>
                          <w:szCs w:val="24"/>
                        </w:rPr>
                        <w:t xml:space="preserve"> sobre el área que se organiza anualmente desde su fundación en diferentes ciudades  del mundo, algunos años </w:t>
                      </w:r>
                      <w:proofErr w:type="spellStart"/>
                      <w:r w:rsidRPr="00F16B51">
                        <w:rPr>
                          <w:szCs w:val="24"/>
                        </w:rPr>
                        <w:t>Siggraph</w:t>
                      </w:r>
                      <w:proofErr w:type="spellEnd"/>
                      <w:r w:rsidRPr="00F16B51">
                        <w:rPr>
                          <w:szCs w:val="24"/>
                        </w:rPr>
                        <w:t xml:space="preserve"> se lleva a cabo en simultáneo en dos o tres ciudades.</w:t>
                      </w:r>
                    </w:p>
                    <w:p w14:paraId="1E6B84B9" w14:textId="77777777" w:rsidR="00324EAE" w:rsidRPr="00BD189B" w:rsidRDefault="00324EAE" w:rsidP="00F16B51">
                      <w:pPr>
                        <w:rPr>
                          <w:i/>
                          <w:szCs w:val="24"/>
                        </w:rPr>
                      </w:pPr>
                      <w:r>
                        <w:rPr>
                          <w:szCs w:val="24"/>
                        </w:rPr>
                        <w:t xml:space="preserve">El 30 de Julio de 1982, la conferencia fue celebrada en Boston, donde Fournier, Fussell y Carpenter introdujeron por primera vez la idea del algoritmo </w:t>
                      </w:r>
                      <w:r>
                        <w:rPr>
                          <w:i/>
                          <w:szCs w:val="24"/>
                        </w:rPr>
                        <w:t>Diamond-Square.</w:t>
                      </w:r>
                    </w:p>
                  </w:txbxContent>
                </v:textbox>
                <w10:wrap type="square" anchorx="page" anchory="margin"/>
              </v:shape>
            </w:pict>
          </mc:Fallback>
        </mc:AlternateContent>
      </w:r>
      <w:r w:rsidR="00774913">
        <w:t xml:space="preserve">Aunque su primera implementación tiene ya más de tres décadas (Fournier, Fussell y Carpenter en SIGGRAPH 1982) </w:t>
      </w:r>
      <w:r w:rsidR="00753C5C">
        <w:t>, se ha mantenido casi intacto ya que a pesar de su simplicidad como ahora veremos, aporta unos resultados bastante óptimos para su rápida ejecución, lo que lo presenta como una gran alternativa para la generación de terrenos en tiempo real.</w:t>
      </w:r>
    </w:p>
    <w:p w14:paraId="676618CD" w14:textId="77777777" w:rsidR="00E00227" w:rsidRDefault="00E00227" w:rsidP="00324EAE">
      <w:r>
        <w:t xml:space="preserve">Este algoritmo es el primero en el que decidimos trabajar al comienzo del desarrollo </w:t>
      </w:r>
      <w:r w:rsidR="002E695C">
        <w:t xml:space="preserve">ya que, como se ha señalado anteriormente, su no demasiado compleja implementación supone una gran puerta de entrada a la generación de </w:t>
      </w:r>
      <w:r w:rsidR="00196224">
        <w:t>terrenos,</w:t>
      </w:r>
      <w:r w:rsidR="002E695C">
        <w:t xml:space="preserve"> así como su fácil comprensión.</w:t>
      </w:r>
    </w:p>
    <w:p w14:paraId="52D24DE8" w14:textId="77777777" w:rsidR="002E695C" w:rsidRDefault="002E695C" w:rsidP="00324EAE">
      <w:pPr>
        <w:pStyle w:val="Ttulo2"/>
        <w:numPr>
          <w:ilvl w:val="2"/>
          <w:numId w:val="1"/>
        </w:numPr>
        <w:ind w:left="0" w:firstLine="0"/>
      </w:pPr>
      <w:bookmarkStart w:id="16" w:name="_Toc8064126"/>
      <w:r>
        <w:t>Descripción</w:t>
      </w:r>
      <w:bookmarkEnd w:id="16"/>
    </w:p>
    <w:p w14:paraId="6903AA86" w14:textId="77777777" w:rsidR="002E695C" w:rsidRDefault="002E695C" w:rsidP="00324EAE">
      <w:r>
        <w:t xml:space="preserve">Antes de comenzar con la descripción del algoritmo, hay que destacar que el mapa </w:t>
      </w:r>
      <w:r w:rsidR="00196224">
        <w:t xml:space="preserve">de altura </w:t>
      </w:r>
      <w:r>
        <w:t>sobre el que se va a generar el terreno ha de cumplir una</w:t>
      </w:r>
      <w:r w:rsidR="00196224">
        <w:t>s</w:t>
      </w:r>
      <w:r>
        <w:t xml:space="preserve"> condici</w:t>
      </w:r>
      <w:r w:rsidR="00196224">
        <w:t>o</w:t>
      </w:r>
      <w:r>
        <w:t>n</w:t>
      </w:r>
      <w:r w:rsidR="00196224">
        <w:t>es</w:t>
      </w:r>
      <w:r>
        <w:t xml:space="preserve">: tiene que ser cuadrado y sus lados </w:t>
      </w:r>
      <w:r w:rsidR="00196224">
        <w:t>tienen que tener un tamaño de 2</w:t>
      </w:r>
      <w:r w:rsidR="00196224" w:rsidRPr="00196224">
        <w:rPr>
          <w:rFonts w:asciiTheme="majorHAnsi" w:hAnsiTheme="majorHAnsi"/>
          <w:vertAlign w:val="superscript"/>
        </w:rPr>
        <w:t>n</w:t>
      </w:r>
      <w:r w:rsidR="00196224">
        <w:t xml:space="preserve"> + 1.</w:t>
      </w:r>
      <w:r>
        <w:t xml:space="preserve"> </w:t>
      </w:r>
      <w:r w:rsidR="00196224">
        <w:t>Esto es así por que el algoritmo necesita de un punto medio en cada iteración, por lo que cumpliendo estas condiciones nos aseguramos de que la ejecución no falle.</w:t>
      </w:r>
    </w:p>
    <w:p w14:paraId="4CB1D070" w14:textId="77777777" w:rsidR="00196224" w:rsidRDefault="00136D7D" w:rsidP="00324EAE">
      <w:r>
        <w:t xml:space="preserve">Como el propio nombre del algoritmo indica, éste está dividido principalmente en dos fases: </w:t>
      </w:r>
      <w:r>
        <w:rPr>
          <w:b/>
        </w:rPr>
        <w:t xml:space="preserve">Diamond step </w:t>
      </w:r>
      <w:r>
        <w:t xml:space="preserve">y </w:t>
      </w:r>
      <w:r>
        <w:rPr>
          <w:b/>
        </w:rPr>
        <w:t>Square step</w:t>
      </w:r>
      <w:r>
        <w:t xml:space="preserve">. </w:t>
      </w:r>
    </w:p>
    <w:p w14:paraId="5C9638E5" w14:textId="77777777" w:rsidR="00136D7D" w:rsidRDefault="00136D7D" w:rsidP="00324EAE">
      <w:r>
        <w:t>El algoritmo comienza inicializando las cuatro esquinas del heightmap con valores aleatorios entre 0.0 y 1.0. Una vez se han generado estos valores, se escogen regiones cuadradas del mapa reiteradamente de mayor a menor</w:t>
      </w:r>
      <w:r w:rsidR="008D0986">
        <w:t xml:space="preserve"> utilizando subdivisiones,</w:t>
      </w:r>
      <w:r>
        <w:t xml:space="preserve"> de forma que la primera región es el propio terreno completo y la última región que se procesa es </w:t>
      </w:r>
      <w:r w:rsidR="008D0986">
        <w:t xml:space="preserve">la región </w:t>
      </w:r>
      <w:r>
        <w:t>cuadrad</w:t>
      </w:r>
      <w:r w:rsidR="008D0986">
        <w:t>a</w:t>
      </w:r>
      <w:r>
        <w:t xml:space="preserve"> más pequeñ</w:t>
      </w:r>
      <w:r w:rsidR="008D0986">
        <w:t>a</w:t>
      </w:r>
      <w:r>
        <w:t xml:space="preserve"> posible. En cada </w:t>
      </w:r>
      <w:r w:rsidR="008D0986">
        <w:t xml:space="preserve">bloque (región) </w:t>
      </w:r>
      <w:r>
        <w:t xml:space="preserve"> </w:t>
      </w:r>
      <w:r>
        <w:lastRenderedPageBreak/>
        <w:t xml:space="preserve">se aplican las dos fases principales del algoritmo, hasta </w:t>
      </w:r>
      <w:r w:rsidR="008D0986">
        <w:t xml:space="preserve">haber procesado todos los bloques y haber </w:t>
      </w:r>
      <w:r>
        <w:t>rellena</w:t>
      </w:r>
      <w:r w:rsidR="008D0986">
        <w:t>do</w:t>
      </w:r>
      <w:r>
        <w:t xml:space="preserve"> por completo el mapa:</w:t>
      </w:r>
    </w:p>
    <w:p w14:paraId="0A118BBA" w14:textId="77777777" w:rsidR="00136D7D" w:rsidRDefault="00136D7D" w:rsidP="00324EAE">
      <w:pPr>
        <w:pStyle w:val="Prrafodelista"/>
        <w:numPr>
          <w:ilvl w:val="0"/>
          <w:numId w:val="9"/>
        </w:numPr>
        <w:ind w:left="0" w:firstLine="0"/>
      </w:pPr>
      <w:r>
        <w:rPr>
          <w:b/>
        </w:rPr>
        <w:t xml:space="preserve">Diamond step: </w:t>
      </w:r>
      <w:r>
        <w:t xml:space="preserve">en este paso cogemos la región actual </w:t>
      </w:r>
      <w:r w:rsidR="008D0986">
        <w:t>y damos valor a su centro, de forma que éste sea el resultado de la media entre las cuatro esquinas más un valor aleatorio (</w:t>
      </w:r>
      <w:proofErr w:type="spellStart"/>
      <w:r w:rsidR="008D0986">
        <w:rPr>
          <w:i/>
        </w:rPr>
        <w:t>Jitter</w:t>
      </w:r>
      <w:proofErr w:type="spellEnd"/>
      <w:r w:rsidR="008D0986">
        <w:rPr>
          <w:i/>
        </w:rPr>
        <w:t>)</w:t>
      </w:r>
      <w:r w:rsidR="008D0986">
        <w:t>. Para delimitar el tamaño de la región , utilizamos las coordenadas de su esquina izquierda y el tamaño de los lados, con lo que podemos obtener así el resto de las esquinas y el punto medio fácilmente.</w:t>
      </w:r>
    </w:p>
    <w:p w14:paraId="5E2A0C93" w14:textId="77777777" w:rsidR="003A0209" w:rsidRDefault="008D0986" w:rsidP="00324EAE">
      <w:pPr>
        <w:pStyle w:val="Prrafodelista"/>
        <w:numPr>
          <w:ilvl w:val="0"/>
          <w:numId w:val="9"/>
        </w:numPr>
        <w:ind w:left="0" w:firstLine="0"/>
      </w:pPr>
      <w:r w:rsidRPr="008D0986">
        <w:rPr>
          <w:b/>
        </w:rPr>
        <w:t>Square step:</w:t>
      </w:r>
      <w:r w:rsidRPr="008D0986">
        <w:t xml:space="preserve"> en la fase </w:t>
      </w:r>
      <w:r w:rsidRPr="008D0986">
        <w:rPr>
          <w:i/>
        </w:rPr>
        <w:t>Square</w:t>
      </w:r>
      <w:r w:rsidRPr="008D0986">
        <w:t xml:space="preserve"> cogemos e</w:t>
      </w:r>
      <w:r>
        <w:t>l diamante formado en la región y encontramos su centro, dándole el valor que se obtiene con la media de sus esquinas más un valor aleatorio.</w:t>
      </w:r>
    </w:p>
    <w:p w14:paraId="0E31517A" w14:textId="77777777" w:rsidR="003A0209" w:rsidRDefault="003A0209" w:rsidP="00277857">
      <w:pPr>
        <w:keepNext/>
      </w:pPr>
      <w:r>
        <w:rPr>
          <w:noProof/>
        </w:rPr>
        <w:drawing>
          <wp:inline distT="0" distB="0" distL="0" distR="0" wp14:anchorId="188B89DF" wp14:editId="3C34EB5B">
            <wp:extent cx="4505530" cy="9620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mond_Square.svg.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35876" cy="968505"/>
                    </a:xfrm>
                    <a:prstGeom prst="rect">
                      <a:avLst/>
                    </a:prstGeom>
                  </pic:spPr>
                </pic:pic>
              </a:graphicData>
            </a:graphic>
          </wp:inline>
        </w:drawing>
      </w:r>
    </w:p>
    <w:p w14:paraId="150F6248" w14:textId="6C7781EF" w:rsidR="003A0209" w:rsidRPr="007D2CFC" w:rsidRDefault="003A0209" w:rsidP="00324EAE">
      <w:pPr>
        <w:pStyle w:val="Descripcin"/>
        <w:jc w:val="center"/>
      </w:pPr>
      <w:r w:rsidRPr="007D2CFC">
        <w:t xml:space="preserve">Diamond-Square </w:t>
      </w:r>
      <w:r>
        <w:fldChar w:fldCharType="begin"/>
      </w:r>
      <w:r w:rsidRPr="007D2CFC">
        <w:instrText xml:space="preserve"> SEQ Diamond-Square \* ARABIC </w:instrText>
      </w:r>
      <w:r>
        <w:fldChar w:fldCharType="separate"/>
      </w:r>
      <w:r w:rsidR="005F752E">
        <w:rPr>
          <w:noProof/>
        </w:rPr>
        <w:t>1</w:t>
      </w:r>
      <w:r>
        <w:fldChar w:fldCharType="end"/>
      </w:r>
      <w:r w:rsidRPr="007D2CFC">
        <w:t xml:space="preserve"> – Fases del algoritmo</w:t>
      </w:r>
    </w:p>
    <w:p w14:paraId="0A3A1709" w14:textId="77777777" w:rsidR="003A0209" w:rsidRPr="007D2CFC" w:rsidRDefault="003A0209" w:rsidP="00324EAE"/>
    <w:p w14:paraId="7192748E" w14:textId="77777777" w:rsidR="008D0986" w:rsidRPr="006B4192" w:rsidRDefault="008D0986" w:rsidP="00324EAE">
      <w:r>
        <w:t>En cada iteración , el valor que se le añade a los puntos medios en ambos pasos ha de ser cada vez menor.</w:t>
      </w:r>
      <w:r w:rsidR="006B4192">
        <w:t xml:space="preserve"> Esta modificación se hace porque si no variásemos el valor, el terreno producido sería demasiado accidentado. Así pues, este valor puede ser modificado mediante dos variables (</w:t>
      </w:r>
      <w:r w:rsidR="003A0209">
        <w:t>S</w:t>
      </w:r>
      <w:r w:rsidR="006B4192">
        <w:rPr>
          <w:i/>
        </w:rPr>
        <w:t xml:space="preserve">pread </w:t>
      </w:r>
      <w:r w:rsidR="006B4192">
        <w:t xml:space="preserve">y </w:t>
      </w:r>
      <w:r w:rsidR="003A0209">
        <w:rPr>
          <w:i/>
        </w:rPr>
        <w:t>Roughness</w:t>
      </w:r>
      <w:r w:rsidR="006B4192">
        <w:rPr>
          <w:i/>
        </w:rPr>
        <w:t>)</w:t>
      </w:r>
      <w:r w:rsidR="006B4192">
        <w:t>, lo que permite al usuario indicar cómo de accidentado quiere que sea el terreno generado por el algoritmo.</w:t>
      </w:r>
    </w:p>
    <w:p w14:paraId="1A8E65F2" w14:textId="77777777" w:rsidR="002E695C" w:rsidRDefault="002262F6" w:rsidP="00324EAE">
      <w:pPr>
        <w:pStyle w:val="Ttulo2"/>
        <w:numPr>
          <w:ilvl w:val="2"/>
          <w:numId w:val="1"/>
        </w:numPr>
        <w:ind w:left="0" w:firstLine="0"/>
      </w:pPr>
      <w:bookmarkStart w:id="17" w:name="_Toc8064127"/>
      <w:r>
        <w:t>Personalización del algoritmo</w:t>
      </w:r>
      <w:bookmarkEnd w:id="17"/>
    </w:p>
    <w:p w14:paraId="63E9C037" w14:textId="77777777" w:rsidR="002262F6" w:rsidRDefault="002262F6" w:rsidP="00324EAE">
      <w:r>
        <w:t xml:space="preserve">Para especificar cómo queremos, a grandes rasgos, que sea el terreno generado por el algoritmo, éste contiene dos variables que pueden ser modificadas y que, según su valor, afectarán de una forma u otra al resultado final del </w:t>
      </w:r>
      <w:r>
        <w:rPr>
          <w:i/>
        </w:rPr>
        <w:t>Diamond-Square:</w:t>
      </w:r>
    </w:p>
    <w:p w14:paraId="197FECE1" w14:textId="77777777" w:rsidR="002262F6" w:rsidRDefault="002262F6" w:rsidP="00324EAE">
      <w:pPr>
        <w:pStyle w:val="Prrafodelista"/>
        <w:numPr>
          <w:ilvl w:val="0"/>
          <w:numId w:val="11"/>
        </w:numPr>
        <w:ind w:left="0" w:firstLine="0"/>
      </w:pPr>
      <w:r>
        <w:rPr>
          <w:b/>
        </w:rPr>
        <w:t>Spread</w:t>
      </w:r>
      <w:r w:rsidR="00CC5AFB">
        <w:rPr>
          <w:b/>
        </w:rPr>
        <w:t xml:space="preserve"> [0.0, 1.0]</w:t>
      </w:r>
      <w:r>
        <w:rPr>
          <w:b/>
        </w:rPr>
        <w:t xml:space="preserve">: </w:t>
      </w:r>
      <w:r>
        <w:t xml:space="preserve">esta variable afecta de una forma directa a lo que llamamos la </w:t>
      </w:r>
      <w:r>
        <w:rPr>
          <w:i/>
        </w:rPr>
        <w:t>accidentalidad</w:t>
      </w:r>
      <w:r>
        <w:t xml:space="preserve"> del terreno. Su funcionamiento es el siguiente: cuando la variable toma un valor alto, la diferencia de altura aleatoria que se añade a los puntos medios durante las fases del algoritmo es mayor, lo que provoca directamente cambios más pronunciados en la altura de regiones contiguas en el terreno; cuando su valor es menor, estas diferencias son menos pronunciadas, dando lugar así a terreno más suavizados.</w:t>
      </w:r>
    </w:p>
    <w:p w14:paraId="5BAF209E" w14:textId="77777777" w:rsidR="002262F6" w:rsidRDefault="002262F6" w:rsidP="00324EAE">
      <w:pPr>
        <w:pStyle w:val="Prrafodelista"/>
        <w:numPr>
          <w:ilvl w:val="0"/>
          <w:numId w:val="11"/>
        </w:numPr>
        <w:ind w:left="0" w:firstLine="0"/>
      </w:pPr>
      <w:r w:rsidRPr="002262F6">
        <w:rPr>
          <w:b/>
        </w:rPr>
        <w:t>Roughness</w:t>
      </w:r>
      <w:r w:rsidR="00CC5AFB">
        <w:rPr>
          <w:b/>
        </w:rPr>
        <w:t xml:space="preserve"> [0.0, 1.0]</w:t>
      </w:r>
      <w:r w:rsidRPr="002262F6">
        <w:rPr>
          <w:b/>
        </w:rPr>
        <w:t>:</w:t>
      </w:r>
      <w:r w:rsidRPr="002262F6">
        <w:t xml:space="preserve"> al igual que l</w:t>
      </w:r>
      <w:r>
        <w:t xml:space="preserve">a variable </w:t>
      </w:r>
      <w:r>
        <w:rPr>
          <w:i/>
        </w:rPr>
        <w:t>Spread</w:t>
      </w:r>
      <w:r>
        <w:t xml:space="preserve">, ésta también afecta a la </w:t>
      </w:r>
      <w:r>
        <w:rPr>
          <w:i/>
        </w:rPr>
        <w:t>accidentalidad</w:t>
      </w:r>
      <w:r>
        <w:t xml:space="preserve"> del terreno, pero lo hace de una forma más indirecta. </w:t>
      </w:r>
      <w:r>
        <w:rPr>
          <w:i/>
        </w:rPr>
        <w:t>Roughness</w:t>
      </w:r>
      <w:r>
        <w:t xml:space="preserve"> </w:t>
      </w:r>
      <w:r w:rsidR="00CC5AFB">
        <w:t xml:space="preserve">se utiliza para controlar el valor de </w:t>
      </w:r>
      <w:r w:rsidR="00CC5AFB">
        <w:rPr>
          <w:i/>
        </w:rPr>
        <w:t>Spread</w:t>
      </w:r>
      <w:r w:rsidR="00CC5AFB">
        <w:t xml:space="preserve"> después de cada iteración completa del algoritmo. Así,</w:t>
      </w:r>
      <w:r>
        <w:rPr>
          <w:i/>
        </w:rPr>
        <w:t xml:space="preserve"> </w:t>
      </w:r>
      <w:r w:rsidR="00CC5AFB">
        <w:t>c</w:t>
      </w:r>
      <w:r w:rsidRPr="002262F6">
        <w:t>uando</w:t>
      </w:r>
      <w:r>
        <w:t xml:space="preserve"> toma un valor alto,</w:t>
      </w:r>
      <w:r w:rsidR="00CC5AFB">
        <w:t xml:space="preserve"> el de </w:t>
      </w:r>
      <w:r w:rsidR="00CC5AFB">
        <w:rPr>
          <w:i/>
        </w:rPr>
        <w:t>Spread</w:t>
      </w:r>
      <w:r w:rsidR="00CC5AFB">
        <w:t xml:space="preserve"> no es apenas disminuido. Esto provoca que la dureza se </w:t>
      </w:r>
      <w:r w:rsidR="00CC5AFB">
        <w:lastRenderedPageBreak/>
        <w:t xml:space="preserve">mantenga durante todo el terreno de una forma más o menos uniforme. Cuando su valor es bajo, provoca que el valor de </w:t>
      </w:r>
      <w:r w:rsidR="00CC5AFB">
        <w:rPr>
          <w:i/>
        </w:rPr>
        <w:t>Spread</w:t>
      </w:r>
      <w:r w:rsidR="00CC5AFB">
        <w:t xml:space="preserve"> decaiga bruscamente, lo que arroja resultados mucho más suavizados.</w:t>
      </w:r>
    </w:p>
    <w:p w14:paraId="68834608" w14:textId="77777777" w:rsidR="00CC5AFB" w:rsidRPr="002262F6" w:rsidRDefault="00CC5AFB" w:rsidP="00324EAE">
      <w:r>
        <w:t xml:space="preserve">Mediante la modificación y combinación de estas dos variables se pueden obtener resultados muy diferentes y ajustados a la necesidad del usuario. Por ejemplo, si el usuario quiere un terreno muy suavizado con pendientes poco pronunciadas, un valor de </w:t>
      </w:r>
      <w:r>
        <w:rPr>
          <w:b/>
        </w:rPr>
        <w:t>0.5</w:t>
      </w:r>
      <w:r>
        <w:t xml:space="preserve"> para </w:t>
      </w:r>
      <w:r w:rsidR="00553801">
        <w:rPr>
          <w:i/>
        </w:rPr>
        <w:t xml:space="preserve">Spread </w:t>
      </w:r>
      <w:r w:rsidR="00553801">
        <w:t xml:space="preserve">y </w:t>
      </w:r>
      <w:r w:rsidR="00553801">
        <w:rPr>
          <w:b/>
        </w:rPr>
        <w:t xml:space="preserve">0.1 </w:t>
      </w:r>
      <w:r w:rsidR="00553801">
        <w:t xml:space="preserve">para </w:t>
      </w:r>
      <w:proofErr w:type="spellStart"/>
      <w:r w:rsidR="00553801">
        <w:rPr>
          <w:i/>
        </w:rPr>
        <w:t>Roughnes</w:t>
      </w:r>
      <w:proofErr w:type="spellEnd"/>
      <w:r w:rsidR="00553801">
        <w:t xml:space="preserve"> daría resultados muy satisfactorios. En la sección de resultados pueden verse ejemplos de terrenos obtenidos según el valor de estas variables.</w:t>
      </w:r>
      <w:r>
        <w:t xml:space="preserve"> </w:t>
      </w:r>
    </w:p>
    <w:p w14:paraId="0F228BAF" w14:textId="77777777" w:rsidR="002E695C" w:rsidRPr="002262F6" w:rsidRDefault="002E695C" w:rsidP="00324EAE">
      <w:pPr>
        <w:pStyle w:val="Prrafodelista"/>
        <w:ind w:left="0" w:firstLine="0"/>
      </w:pPr>
    </w:p>
    <w:p w14:paraId="3B5565D5" w14:textId="77777777" w:rsidR="005D44FB" w:rsidRDefault="005D44FB" w:rsidP="00324EAE">
      <w:pPr>
        <w:pStyle w:val="Ttulo2"/>
        <w:numPr>
          <w:ilvl w:val="2"/>
          <w:numId w:val="1"/>
        </w:numPr>
        <w:ind w:left="0" w:firstLine="0"/>
      </w:pPr>
      <w:bookmarkStart w:id="18" w:name="_Toc8064128"/>
      <w:r>
        <w:t>Experiencia</w:t>
      </w:r>
      <w:bookmarkEnd w:id="18"/>
      <w:r>
        <w:tab/>
      </w:r>
    </w:p>
    <w:p w14:paraId="56306B21" w14:textId="77777777" w:rsidR="007F7EF0" w:rsidRDefault="005D44FB" w:rsidP="00324EAE">
      <w:r>
        <w:t xml:space="preserve">Como se ha señalado anteriormente, este algoritmo además de ser menos complejo que el resto, es de fácil de comprender, por lo que su implementación nos resultó muy natural. </w:t>
      </w:r>
      <w:r w:rsidR="007F7EF0">
        <w:t xml:space="preserve">Al ser un algoritmo que lleva usándose mucho tiempo, existen una gran cantidad de fuentes, como libros o páginas web que detallan su funcionamiento y que hacen que sea fácil de comprender. </w:t>
      </w:r>
    </w:p>
    <w:p w14:paraId="1A8AA729" w14:textId="77777777" w:rsidR="007F7EF0" w:rsidRDefault="005D44FB" w:rsidP="00324EAE">
      <w:r>
        <w:t xml:space="preserve">No obstante, </w:t>
      </w:r>
      <w:r w:rsidR="007F7EF0">
        <w:t xml:space="preserve">su implementación no estuvo exenta de problemas ya que </w:t>
      </w:r>
      <w:r>
        <w:t>l</w:t>
      </w:r>
      <w:r w:rsidR="00E00227">
        <w:t xml:space="preserve">os principales obstáculos con los que nos topamos </w:t>
      </w:r>
      <w:r w:rsidR="00FB4CFE">
        <w:t>surgieron dada la inexperiencia usando mapas de altura (</w:t>
      </w:r>
      <w:r w:rsidR="007F7EF0">
        <w:t>heightmap</w:t>
      </w:r>
      <w:r w:rsidR="00FB4CFE">
        <w:t>)</w:t>
      </w:r>
      <w:r w:rsidR="007F7EF0">
        <w:t xml:space="preserve">. Estos problemas son detallados en el punto </w:t>
      </w:r>
      <w:hyperlink w:anchor="_Heightmap" w:history="1">
        <w:r w:rsidR="007F7EF0" w:rsidRPr="007F7EF0">
          <w:rPr>
            <w:rStyle w:val="Hipervnculo"/>
            <w:i/>
          </w:rPr>
          <w:t>3.1 Heightmap</w:t>
        </w:r>
      </w:hyperlink>
      <w:r w:rsidR="007F7EF0">
        <w:rPr>
          <w:i/>
        </w:rPr>
        <w:t xml:space="preserve">, </w:t>
      </w:r>
      <w:r w:rsidR="007F7EF0">
        <w:t>que a pesar de haber concretado previamente cómo almacenaríamos el terreno, surgieron algunas dudas que no habíamos contemplado y había que solucionar.</w:t>
      </w:r>
    </w:p>
    <w:p w14:paraId="543B7F06" w14:textId="77777777" w:rsidR="00E00227" w:rsidRDefault="007F7EF0" w:rsidP="00324EAE">
      <w:r>
        <w:t xml:space="preserve"> Tras ser solventados y tener claro cómo íbamos a almacenar el terreno generado por los algoritmos, pudimos reflejar los resultados del </w:t>
      </w:r>
      <w:r>
        <w:rPr>
          <w:i/>
        </w:rPr>
        <w:t>Diamond-Square</w:t>
      </w:r>
      <w:r>
        <w:t xml:space="preserve"> sin problemas.</w:t>
      </w:r>
      <w:r w:rsidR="00FB4CFE">
        <w:t xml:space="preserve"> </w:t>
      </w:r>
    </w:p>
    <w:p w14:paraId="0984ECB0" w14:textId="77777777" w:rsidR="00EB768D" w:rsidRDefault="00EB768D" w:rsidP="00324EAE"/>
    <w:p w14:paraId="4B78D7CE" w14:textId="77777777" w:rsidR="005D44FB" w:rsidRDefault="005D44FB" w:rsidP="00324EAE">
      <w:pPr>
        <w:pStyle w:val="Ttulo2"/>
        <w:numPr>
          <w:ilvl w:val="2"/>
          <w:numId w:val="1"/>
        </w:numPr>
        <w:ind w:left="0" w:firstLine="0"/>
      </w:pPr>
      <w:bookmarkStart w:id="19" w:name="_Toc8064129"/>
      <w:r>
        <w:t>Resultados</w:t>
      </w:r>
      <w:bookmarkEnd w:id="19"/>
    </w:p>
    <w:p w14:paraId="75FBD8B1" w14:textId="77777777" w:rsidR="00512FFA" w:rsidRDefault="0086012E" w:rsidP="00324EAE">
      <w:r>
        <w:t>A continuación , se muestran una serie de heightmaps generados por el algoritmo. En ellos podemos ver cómo variando los atributos podemos modificar el terreno generado para obtener resultados que se adecuen más o menos a la necesidad del usuario.</w:t>
      </w:r>
    </w:p>
    <w:p w14:paraId="59B4FCDA" w14:textId="77777777" w:rsidR="00553801" w:rsidRDefault="00553801" w:rsidP="00324EAE">
      <w:pPr>
        <w:rPr>
          <w:noProof/>
        </w:rPr>
      </w:pPr>
      <w:r>
        <w:rPr>
          <w:noProof/>
        </w:rPr>
        <w:lastRenderedPageBreak/>
        <w:drawing>
          <wp:anchor distT="0" distB="0" distL="114300" distR="114300" simplePos="0" relativeHeight="251668992" behindDoc="0" locked="0" layoutInCell="1" allowOverlap="1" wp14:anchorId="5535D680" wp14:editId="0D72E18B">
            <wp:simplePos x="0" y="0"/>
            <wp:positionH relativeFrom="column">
              <wp:posOffset>3810000</wp:posOffset>
            </wp:positionH>
            <wp:positionV relativeFrom="paragraph">
              <wp:posOffset>9525</wp:posOffset>
            </wp:positionV>
            <wp:extent cx="2159635" cy="2159635"/>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mondSquare_S08_R03.png"/>
                    <pic:cNvPicPr/>
                  </pic:nvPicPr>
                  <pic:blipFill>
                    <a:blip r:embed="rId20">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r w:rsidR="00512FFA">
        <w:rPr>
          <w:noProof/>
        </w:rPr>
        <mc:AlternateContent>
          <mc:Choice Requires="wps">
            <w:drawing>
              <wp:anchor distT="0" distB="0" distL="114300" distR="114300" simplePos="0" relativeHeight="251676160" behindDoc="0" locked="0" layoutInCell="1" allowOverlap="1" wp14:anchorId="0B433A56" wp14:editId="2D21A87F">
                <wp:simplePos x="0" y="0"/>
                <wp:positionH relativeFrom="column">
                  <wp:posOffset>0</wp:posOffset>
                </wp:positionH>
                <wp:positionV relativeFrom="paragraph">
                  <wp:posOffset>2245360</wp:posOffset>
                </wp:positionV>
                <wp:extent cx="2159635" cy="635"/>
                <wp:effectExtent l="0" t="0" r="0" b="0"/>
                <wp:wrapSquare wrapText="bothSides"/>
                <wp:docPr id="11" name="Cuadro de texto 11"/>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14:paraId="3A0A30BC" w14:textId="152AC120" w:rsidR="00324EAE" w:rsidRDefault="00324EAE" w:rsidP="00512FFA">
                            <w:pPr>
                              <w:pStyle w:val="Descripcin"/>
                              <w:jc w:val="center"/>
                              <w:rPr>
                                <w:noProof/>
                              </w:rPr>
                            </w:pPr>
                            <w:r>
                              <w:t xml:space="preserve">Diamond-Square </w:t>
                            </w:r>
                            <w:r>
                              <w:rPr>
                                <w:noProof/>
                              </w:rPr>
                              <w:fldChar w:fldCharType="begin"/>
                            </w:r>
                            <w:r>
                              <w:rPr>
                                <w:noProof/>
                              </w:rPr>
                              <w:instrText xml:space="preserve"> SEQ Diamond-Square \* ARABIC </w:instrText>
                            </w:r>
                            <w:r>
                              <w:rPr>
                                <w:noProof/>
                              </w:rPr>
                              <w:fldChar w:fldCharType="separate"/>
                            </w:r>
                            <w:r w:rsidR="005F752E">
                              <w:rPr>
                                <w:noProof/>
                              </w:rPr>
                              <w:t>2</w:t>
                            </w:r>
                            <w:r>
                              <w:rPr>
                                <w:noProof/>
                              </w:rPr>
                              <w:fldChar w:fldCharType="end"/>
                            </w:r>
                            <w:r>
                              <w:t xml:space="preserve"> - Resultado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33A56" id="Cuadro de texto 11" o:spid="_x0000_s1027" type="#_x0000_t202" style="position:absolute;margin-left:0;margin-top:176.8pt;width:170.05pt;height:.05pt;z-index:251676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" stroked="f">
                <v:textbox style="mso-fit-shape-to-text:t" inset="0,0,0,0">
                  <w:txbxContent>
                    <w:p w14:paraId="3A0A30BC" w14:textId="152AC120" w:rsidR="00324EAE" w:rsidRDefault="00324EAE" w:rsidP="00512FFA">
                      <w:pPr>
                        <w:pStyle w:val="Descripcin"/>
                        <w:jc w:val="center"/>
                        <w:rPr>
                          <w:noProof/>
                        </w:rPr>
                      </w:pPr>
                      <w:r>
                        <w:t xml:space="preserve">Diamond-Square </w:t>
                      </w:r>
                      <w:r>
                        <w:rPr>
                          <w:noProof/>
                        </w:rPr>
                        <w:fldChar w:fldCharType="begin"/>
                      </w:r>
                      <w:r>
                        <w:rPr>
                          <w:noProof/>
                        </w:rPr>
                        <w:instrText xml:space="preserve"> SEQ Diamond-Square \* ARABIC </w:instrText>
                      </w:r>
                      <w:r>
                        <w:rPr>
                          <w:noProof/>
                        </w:rPr>
                        <w:fldChar w:fldCharType="separate"/>
                      </w:r>
                      <w:r w:rsidR="005F752E">
                        <w:rPr>
                          <w:noProof/>
                        </w:rPr>
                        <w:t>2</w:t>
                      </w:r>
                      <w:r>
                        <w:rPr>
                          <w:noProof/>
                        </w:rPr>
                        <w:fldChar w:fldCharType="end"/>
                      </w:r>
                      <w:r>
                        <w:t xml:space="preserve"> - Resultado</w:t>
                      </w:r>
                    </w:p>
                  </w:txbxContent>
                </v:textbox>
                <w10:wrap type="square"/>
              </v:shape>
            </w:pict>
          </mc:Fallback>
        </mc:AlternateContent>
      </w:r>
      <w:r>
        <w:rPr>
          <w:noProof/>
        </w:rPr>
        <w:drawing>
          <wp:anchor distT="0" distB="0" distL="114300" distR="114300" simplePos="0" relativeHeight="251671040" behindDoc="0" locked="0" layoutInCell="1" allowOverlap="1" wp14:anchorId="7F49CCE6" wp14:editId="4D469FAC">
            <wp:simplePos x="0" y="0"/>
            <wp:positionH relativeFrom="margin">
              <wp:align>left</wp:align>
            </wp:positionH>
            <wp:positionV relativeFrom="paragraph">
              <wp:posOffset>28575</wp:posOffset>
            </wp:positionV>
            <wp:extent cx="2160000" cy="21600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mondSquare_S01_R05.png"/>
                    <pic:cNvPicPr/>
                  </pic:nvPicPr>
                  <pic:blipFill>
                    <a:blip r:embed="rId21">
                      <a:extLst>
                        <a:ext uri="{28A0092B-C50C-407E-A947-70E740481C1C}">
                          <a14:useLocalDpi xmlns:a14="http://schemas.microsoft.com/office/drawing/2010/main" val="0"/>
                        </a:ext>
                      </a:extLst>
                    </a:blip>
                    <a:stretch>
                      <a:fillRect/>
                    </a:stretch>
                  </pic:blipFill>
                  <pic:spPr>
                    <a:xfrm>
                      <a:off x="0" y="0"/>
                      <a:ext cx="2160000" cy="2160000"/>
                    </a:xfrm>
                    <a:prstGeom prst="rect">
                      <a:avLst/>
                    </a:prstGeom>
                  </pic:spPr>
                </pic:pic>
              </a:graphicData>
            </a:graphic>
          </wp:anchor>
        </w:drawing>
      </w:r>
    </w:p>
    <w:p w14:paraId="0F552F75" w14:textId="77777777" w:rsidR="00553801" w:rsidRDefault="00553801" w:rsidP="00324EAE">
      <w:pPr>
        <w:rPr>
          <w:noProof/>
        </w:rPr>
      </w:pPr>
    </w:p>
    <w:p w14:paraId="520A636F" w14:textId="77777777" w:rsidR="00553801" w:rsidRDefault="00553801" w:rsidP="00324EAE">
      <w:pPr>
        <w:rPr>
          <w:noProof/>
        </w:rPr>
      </w:pPr>
    </w:p>
    <w:p w14:paraId="7395818C" w14:textId="77777777" w:rsidR="00553801" w:rsidRDefault="00553801" w:rsidP="00324EAE">
      <w:pPr>
        <w:rPr>
          <w:noProof/>
        </w:rPr>
      </w:pPr>
    </w:p>
    <w:p w14:paraId="4997CB19" w14:textId="77777777" w:rsidR="00553801" w:rsidRDefault="00553801" w:rsidP="00324EAE">
      <w:pPr>
        <w:rPr>
          <w:noProof/>
        </w:rPr>
      </w:pPr>
    </w:p>
    <w:p w14:paraId="5F576602" w14:textId="77777777" w:rsidR="00553801" w:rsidRDefault="00553801" w:rsidP="00324EAE">
      <w:pPr>
        <w:rPr>
          <w:noProof/>
        </w:rPr>
      </w:pPr>
    </w:p>
    <w:p w14:paraId="36F13218" w14:textId="77777777" w:rsidR="00553801" w:rsidRDefault="00512FFA" w:rsidP="00324EAE">
      <w:pPr>
        <w:rPr>
          <w:noProof/>
        </w:rPr>
      </w:pPr>
      <w:r>
        <w:rPr>
          <w:noProof/>
        </w:rPr>
        <mc:AlternateContent>
          <mc:Choice Requires="wps">
            <w:drawing>
              <wp:anchor distT="0" distB="0" distL="114300" distR="114300" simplePos="0" relativeHeight="251678208" behindDoc="0" locked="0" layoutInCell="1" allowOverlap="1" wp14:anchorId="296856BD" wp14:editId="22D44E8E">
                <wp:simplePos x="0" y="0"/>
                <wp:positionH relativeFrom="column">
                  <wp:posOffset>3810000</wp:posOffset>
                </wp:positionH>
                <wp:positionV relativeFrom="paragraph">
                  <wp:posOffset>166370</wp:posOffset>
                </wp:positionV>
                <wp:extent cx="2159635" cy="476250"/>
                <wp:effectExtent l="0" t="0" r="0"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14:paraId="771C1095" w14:textId="77777777" w:rsidR="00324EAE" w:rsidRPr="003A0209" w:rsidRDefault="00324EAE" w:rsidP="00512FFA">
                            <w:pPr>
                              <w:pStyle w:val="Descripcin"/>
                              <w:jc w:val="center"/>
                              <w:rPr>
                                <w:lang w:val="en-GB"/>
                              </w:rPr>
                            </w:pPr>
                            <w:r w:rsidRPr="003A0209">
                              <w:rPr>
                                <w:lang w:val="en-GB"/>
                              </w:rPr>
                              <w:t xml:space="preserve">Diamond-Square 3 - </w:t>
                            </w:r>
                            <w:proofErr w:type="spellStart"/>
                            <w:r>
                              <w:rPr>
                                <w:lang w:val="en-GB"/>
                              </w:rPr>
                              <w:t>Resultado</w:t>
                            </w:r>
                            <w:proofErr w:type="spellEnd"/>
                          </w:p>
                          <w:p w14:paraId="0AB51D37" w14:textId="77777777" w:rsidR="00324EAE" w:rsidRPr="003A0209" w:rsidRDefault="00324EAE" w:rsidP="00512FFA">
                            <w:pPr>
                              <w:pStyle w:val="Descripcin"/>
                              <w:jc w:val="center"/>
                              <w:rPr>
                                <w:b w:val="0"/>
                                <w:lang w:val="en-GB"/>
                              </w:rPr>
                            </w:pPr>
                            <w:r w:rsidRPr="003A0209">
                              <w:rPr>
                                <w:rFonts w:ascii="Candara" w:hAnsi="Candara"/>
                                <w:b w:val="0"/>
                                <w:lang w:val="en-GB"/>
                              </w:rPr>
                              <w:t>Spread = 0.8</w:t>
                            </w:r>
                            <w:r w:rsidRPr="003A0209">
                              <w:rPr>
                                <w:rFonts w:ascii="Candara" w:hAnsi="Candara"/>
                                <w:b w:val="0"/>
                                <w:lang w:val="en-GB"/>
                              </w:rPr>
                              <w:tab/>
                              <w:t>Roughness = 0.3</w:t>
                            </w:r>
                          </w:p>
                          <w:p w14:paraId="612E8ED6" w14:textId="77777777" w:rsidR="00324EAE" w:rsidRPr="003A0209" w:rsidRDefault="00324EAE"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6856BD" id="Cuadro de texto 12" o:spid="_x0000_s1028" type="#_x0000_t202" style="position:absolute;margin-left:300pt;margin-top:13.1pt;width:170.05pt;height:37.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v56OA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" stroked="f">
                <v:textbox inset="0,0,0,0">
                  <w:txbxContent>
                    <w:p w14:paraId="771C1095" w14:textId="77777777" w:rsidR="00324EAE" w:rsidRPr="003A0209" w:rsidRDefault="00324EAE" w:rsidP="00512FFA">
                      <w:pPr>
                        <w:pStyle w:val="Descripcin"/>
                        <w:jc w:val="center"/>
                        <w:rPr>
                          <w:lang w:val="en-GB"/>
                        </w:rPr>
                      </w:pPr>
                      <w:r w:rsidRPr="003A0209">
                        <w:rPr>
                          <w:lang w:val="en-GB"/>
                        </w:rPr>
                        <w:t xml:space="preserve">Diamond-Square 3 - </w:t>
                      </w:r>
                      <w:proofErr w:type="spellStart"/>
                      <w:r>
                        <w:rPr>
                          <w:lang w:val="en-GB"/>
                        </w:rPr>
                        <w:t>Resultado</w:t>
                      </w:r>
                      <w:proofErr w:type="spellEnd"/>
                    </w:p>
                    <w:p w14:paraId="0AB51D37" w14:textId="77777777" w:rsidR="00324EAE" w:rsidRPr="003A0209" w:rsidRDefault="00324EAE" w:rsidP="00512FFA">
                      <w:pPr>
                        <w:pStyle w:val="Descripcin"/>
                        <w:jc w:val="center"/>
                        <w:rPr>
                          <w:b w:val="0"/>
                          <w:lang w:val="en-GB"/>
                        </w:rPr>
                      </w:pPr>
                      <w:r w:rsidRPr="003A0209">
                        <w:rPr>
                          <w:rFonts w:ascii="Candara" w:hAnsi="Candara"/>
                          <w:b w:val="0"/>
                          <w:lang w:val="en-GB"/>
                        </w:rPr>
                        <w:t>Spread = 0.8</w:t>
                      </w:r>
                      <w:r w:rsidRPr="003A0209">
                        <w:rPr>
                          <w:rFonts w:ascii="Candara" w:hAnsi="Candara"/>
                          <w:b w:val="0"/>
                          <w:lang w:val="en-GB"/>
                        </w:rPr>
                        <w:tab/>
                        <w:t>Roughness = 0.3</w:t>
                      </w:r>
                    </w:p>
                    <w:p w14:paraId="612E8ED6" w14:textId="77777777" w:rsidR="00324EAE" w:rsidRPr="003A0209" w:rsidRDefault="00324EAE" w:rsidP="00512FFA">
                      <w:pPr>
                        <w:rPr>
                          <w:lang w:val="en-GB"/>
                        </w:rPr>
                      </w:pPr>
                    </w:p>
                  </w:txbxContent>
                </v:textbox>
                <w10:wrap type="square"/>
              </v:shape>
            </w:pict>
          </mc:Fallback>
        </mc:AlternateContent>
      </w:r>
      <w:r>
        <w:rPr>
          <w:noProof/>
        </w:rPr>
        <mc:AlternateContent>
          <mc:Choice Requires="wps">
            <w:drawing>
              <wp:anchor distT="0" distB="0" distL="114300" distR="114300" simplePos="0" relativeHeight="251674112" behindDoc="0" locked="0" layoutInCell="1" allowOverlap="1" wp14:anchorId="45D65269" wp14:editId="4A246228">
                <wp:simplePos x="0" y="0"/>
                <wp:positionH relativeFrom="margin">
                  <wp:align>left</wp:align>
                </wp:positionH>
                <wp:positionV relativeFrom="paragraph">
                  <wp:posOffset>185420</wp:posOffset>
                </wp:positionV>
                <wp:extent cx="2143125" cy="495300"/>
                <wp:effectExtent l="0" t="0" r="9525"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2143125" cy="495300"/>
                        </a:xfrm>
                        <a:prstGeom prst="rect">
                          <a:avLst/>
                        </a:prstGeom>
                        <a:solidFill>
                          <a:prstClr val="white"/>
                        </a:solidFill>
                        <a:ln>
                          <a:noFill/>
                        </a:ln>
                      </wps:spPr>
                      <wps:txbx>
                        <w:txbxContent>
                          <w:p w14:paraId="44D695FF" w14:textId="7BF1CE5A" w:rsidR="00324EAE" w:rsidRDefault="00324EAE" w:rsidP="00512FFA">
                            <w:pPr>
                              <w:pStyle w:val="Descripcin"/>
                              <w:jc w:val="center"/>
                            </w:pPr>
                            <w:r>
                              <w:t xml:space="preserve">Diamond-Square </w:t>
                            </w:r>
                            <w:r>
                              <w:rPr>
                                <w:noProof/>
                              </w:rPr>
                              <w:fldChar w:fldCharType="begin"/>
                            </w:r>
                            <w:r>
                              <w:rPr>
                                <w:noProof/>
                              </w:rPr>
                              <w:instrText xml:space="preserve"> SEQ Diamond-Square \* ARABIC </w:instrText>
                            </w:r>
                            <w:r>
                              <w:rPr>
                                <w:noProof/>
                              </w:rPr>
                              <w:fldChar w:fldCharType="separate"/>
                            </w:r>
                            <w:r w:rsidR="005F752E">
                              <w:rPr>
                                <w:noProof/>
                              </w:rPr>
                              <w:t>3</w:t>
                            </w:r>
                            <w:r>
                              <w:rPr>
                                <w:noProof/>
                              </w:rPr>
                              <w:fldChar w:fldCharType="end"/>
                            </w:r>
                          </w:p>
                          <w:p w14:paraId="77453F09" w14:textId="77777777" w:rsidR="00324EAE" w:rsidRPr="00512FFA" w:rsidRDefault="00324EAE"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65269" id="Cuadro de texto 10" o:spid="_x0000_s1029" type="#_x0000_t202" style="position:absolute;margin-left:0;margin-top:14.6pt;width:168.75pt;height:39pt;z-index:251674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" stroked="f">
                <v:textbox inset="0,0,0,0">
                  <w:txbxContent>
                    <w:p w14:paraId="44D695FF" w14:textId="7BF1CE5A" w:rsidR="00324EAE" w:rsidRDefault="00324EAE" w:rsidP="00512FFA">
                      <w:pPr>
                        <w:pStyle w:val="Descripcin"/>
                        <w:jc w:val="center"/>
                      </w:pPr>
                      <w:r>
                        <w:t xml:space="preserve">Diamond-Square </w:t>
                      </w:r>
                      <w:r>
                        <w:rPr>
                          <w:noProof/>
                        </w:rPr>
                        <w:fldChar w:fldCharType="begin"/>
                      </w:r>
                      <w:r>
                        <w:rPr>
                          <w:noProof/>
                        </w:rPr>
                        <w:instrText xml:space="preserve"> SEQ Diamond-Square \* ARABIC </w:instrText>
                      </w:r>
                      <w:r>
                        <w:rPr>
                          <w:noProof/>
                        </w:rPr>
                        <w:fldChar w:fldCharType="separate"/>
                      </w:r>
                      <w:r w:rsidR="005F752E">
                        <w:rPr>
                          <w:noProof/>
                        </w:rPr>
                        <w:t>3</w:t>
                      </w:r>
                      <w:r>
                        <w:rPr>
                          <w:noProof/>
                        </w:rPr>
                        <w:fldChar w:fldCharType="end"/>
                      </w:r>
                    </w:p>
                    <w:p w14:paraId="77453F09" w14:textId="77777777" w:rsidR="00324EAE" w:rsidRPr="00512FFA" w:rsidRDefault="00324EAE" w:rsidP="00512FFA">
                      <w:pPr>
                        <w:pStyle w:val="Descripcin"/>
                        <w:jc w:val="center"/>
                        <w:rPr>
                          <w:b w:val="0"/>
                        </w:rPr>
                      </w:pPr>
                      <w:r w:rsidRPr="00512FFA">
                        <w:rPr>
                          <w:rFonts w:ascii="Candara" w:hAnsi="Candara"/>
                          <w:b w:val="0"/>
                        </w:rPr>
                        <w:t>Spread = 0.1</w:t>
                      </w:r>
                      <w:r w:rsidRPr="00512FFA">
                        <w:rPr>
                          <w:rFonts w:ascii="Candara" w:hAnsi="Candara"/>
                          <w:b w:val="0"/>
                        </w:rPr>
                        <w:tab/>
                        <w:t>Roughness = 0.5</w:t>
                      </w:r>
                    </w:p>
                  </w:txbxContent>
                </v:textbox>
                <w10:wrap type="square" anchorx="margin"/>
              </v:shape>
            </w:pict>
          </mc:Fallback>
        </mc:AlternateContent>
      </w:r>
    </w:p>
    <w:p w14:paraId="5E1B949D" w14:textId="77777777" w:rsidR="00553801" w:rsidRDefault="00553801" w:rsidP="00324EAE">
      <w:pPr>
        <w:rPr>
          <w:noProof/>
        </w:rPr>
      </w:pPr>
    </w:p>
    <w:p w14:paraId="63213954" w14:textId="77777777" w:rsidR="007F7EF0" w:rsidRDefault="007F7EF0" w:rsidP="00324EAE"/>
    <w:p w14:paraId="0CA133BF" w14:textId="77777777" w:rsidR="00553801" w:rsidRDefault="00553801" w:rsidP="00324EAE"/>
    <w:p w14:paraId="1F4ACCE7" w14:textId="77777777" w:rsidR="00553801" w:rsidRDefault="00512FFA" w:rsidP="00324EAE">
      <w:r>
        <w:rPr>
          <w:noProof/>
        </w:rPr>
        <w:drawing>
          <wp:anchor distT="0" distB="0" distL="114300" distR="114300" simplePos="0" relativeHeight="251672064" behindDoc="0" locked="0" layoutInCell="1" allowOverlap="1" wp14:anchorId="70D67477" wp14:editId="6E3EF48F">
            <wp:simplePos x="0" y="0"/>
            <wp:positionH relativeFrom="margin">
              <wp:align>right</wp:align>
            </wp:positionH>
            <wp:positionV relativeFrom="paragraph">
              <wp:posOffset>0</wp:posOffset>
            </wp:positionV>
            <wp:extent cx="2159635" cy="2159635"/>
            <wp:effectExtent l="0" t="0" r="0" b="0"/>
            <wp:wrapSquare wrapText="bothSides"/>
            <wp:docPr id="5" name="Imagen 5" descr="Imagen que contiene desenfoque&#10;&#10;Descripción generada con confianz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mondSquare_S05_R05.png"/>
                    <pic:cNvPicPr/>
                  </pic:nvPicPr>
                  <pic:blipFill>
                    <a:blip r:embed="rId22">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r>
        <w:rPr>
          <w:noProof/>
        </w:rPr>
        <w:drawing>
          <wp:anchor distT="0" distB="0" distL="114300" distR="114300" simplePos="0" relativeHeight="251670016" behindDoc="0" locked="0" layoutInCell="1" allowOverlap="1" wp14:anchorId="0039118E" wp14:editId="286334F3">
            <wp:simplePos x="0" y="0"/>
            <wp:positionH relativeFrom="margin">
              <wp:align>left</wp:align>
            </wp:positionH>
            <wp:positionV relativeFrom="paragraph">
              <wp:posOffset>0</wp:posOffset>
            </wp:positionV>
            <wp:extent cx="2159635" cy="215963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mondSquare_S05_R01.png"/>
                    <pic:cNvPicPr/>
                  </pic:nvPicPr>
                  <pic:blipFill>
                    <a:blip r:embed="rId23">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anchor>
        </w:drawing>
      </w:r>
    </w:p>
    <w:p w14:paraId="13A37B55" w14:textId="77777777" w:rsidR="00553801" w:rsidRDefault="00553801" w:rsidP="00324EAE"/>
    <w:p w14:paraId="01BF3550" w14:textId="77777777" w:rsidR="00553801" w:rsidRDefault="00553801" w:rsidP="00324EAE"/>
    <w:p w14:paraId="1F6CF1D7" w14:textId="77777777" w:rsidR="00512FFA" w:rsidRDefault="00512FFA" w:rsidP="00324EAE"/>
    <w:p w14:paraId="31868C4A" w14:textId="77777777" w:rsidR="00512FFA" w:rsidRDefault="00512FFA" w:rsidP="00324EAE"/>
    <w:p w14:paraId="11C0D2CB" w14:textId="77777777" w:rsidR="00512FFA" w:rsidRDefault="00512FFA" w:rsidP="00324EAE"/>
    <w:p w14:paraId="2D637C68" w14:textId="77777777" w:rsidR="00512FFA" w:rsidRDefault="00512FFA" w:rsidP="00324EAE">
      <w:r>
        <w:rPr>
          <w:noProof/>
        </w:rPr>
        <mc:AlternateContent>
          <mc:Choice Requires="wps">
            <w:drawing>
              <wp:anchor distT="0" distB="0" distL="114300" distR="114300" simplePos="0" relativeHeight="251680256" behindDoc="0" locked="0" layoutInCell="1" allowOverlap="1" wp14:anchorId="00F3293F" wp14:editId="0B820505">
                <wp:simplePos x="0" y="0"/>
                <wp:positionH relativeFrom="margin">
                  <wp:align>left</wp:align>
                </wp:positionH>
                <wp:positionV relativeFrom="paragraph">
                  <wp:posOffset>150495</wp:posOffset>
                </wp:positionV>
                <wp:extent cx="2159635" cy="495300"/>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2159635" cy="495300"/>
                        </a:xfrm>
                        <a:prstGeom prst="rect">
                          <a:avLst/>
                        </a:prstGeom>
                        <a:solidFill>
                          <a:prstClr val="white"/>
                        </a:solidFill>
                        <a:ln>
                          <a:noFill/>
                        </a:ln>
                      </wps:spPr>
                      <wps:txbx>
                        <w:txbxContent>
                          <w:p w14:paraId="547E55F2" w14:textId="77777777" w:rsidR="00324EAE" w:rsidRPr="003A0209" w:rsidRDefault="00324EAE" w:rsidP="00512FFA">
                            <w:pPr>
                              <w:pStyle w:val="Descripcin"/>
                              <w:jc w:val="center"/>
                              <w:rPr>
                                <w:lang w:val="en-GB"/>
                              </w:rPr>
                            </w:pPr>
                            <w:r w:rsidRPr="003A0209">
                              <w:rPr>
                                <w:lang w:val="en-GB"/>
                              </w:rPr>
                              <w:t xml:space="preserve">Diamond-Square 4 - </w:t>
                            </w:r>
                            <w:proofErr w:type="spellStart"/>
                            <w:r w:rsidRPr="003A0209">
                              <w:rPr>
                                <w:lang w:val="en-GB"/>
                              </w:rPr>
                              <w:t>R</w:t>
                            </w:r>
                            <w:r>
                              <w:rPr>
                                <w:lang w:val="en-GB"/>
                              </w:rPr>
                              <w:t>esultado</w:t>
                            </w:r>
                            <w:proofErr w:type="spellEnd"/>
                          </w:p>
                          <w:p w14:paraId="0DB4178F" w14:textId="77777777"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0.1</w:t>
                            </w:r>
                          </w:p>
                          <w:p w14:paraId="50F878FA" w14:textId="77777777" w:rsidR="00324EAE" w:rsidRPr="003A0209" w:rsidRDefault="00324EAE"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F3293F" id="Cuadro de texto 17" o:spid="_x0000_s1030" type="#_x0000_t202" style="position:absolute;margin-left:0;margin-top:11.85pt;width:170.05pt;height:39pt;z-index:251680256;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" stroked="f">
                <v:textbox inset="0,0,0,0">
                  <w:txbxContent>
                    <w:p w14:paraId="547E55F2" w14:textId="77777777" w:rsidR="00324EAE" w:rsidRPr="003A0209" w:rsidRDefault="00324EAE" w:rsidP="00512FFA">
                      <w:pPr>
                        <w:pStyle w:val="Descripcin"/>
                        <w:jc w:val="center"/>
                        <w:rPr>
                          <w:lang w:val="en-GB"/>
                        </w:rPr>
                      </w:pPr>
                      <w:r w:rsidRPr="003A0209">
                        <w:rPr>
                          <w:lang w:val="en-GB"/>
                        </w:rPr>
                        <w:t xml:space="preserve">Diamond-Square 4 - </w:t>
                      </w:r>
                      <w:proofErr w:type="spellStart"/>
                      <w:r w:rsidRPr="003A0209">
                        <w:rPr>
                          <w:lang w:val="en-GB"/>
                        </w:rPr>
                        <w:t>R</w:t>
                      </w:r>
                      <w:r>
                        <w:rPr>
                          <w:lang w:val="en-GB"/>
                        </w:rPr>
                        <w:t>esultado</w:t>
                      </w:r>
                      <w:proofErr w:type="spellEnd"/>
                    </w:p>
                    <w:p w14:paraId="0DB4178F" w14:textId="77777777"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0.1</w:t>
                      </w:r>
                    </w:p>
                    <w:p w14:paraId="50F878FA" w14:textId="77777777" w:rsidR="00324EAE" w:rsidRPr="003A0209" w:rsidRDefault="00324EAE" w:rsidP="00512FFA">
                      <w:pPr>
                        <w:rPr>
                          <w:lang w:val="en-GB"/>
                        </w:rPr>
                      </w:pPr>
                    </w:p>
                  </w:txbxContent>
                </v:textbox>
                <w10:wrap type="square" anchorx="margin"/>
              </v:shape>
            </w:pict>
          </mc:Fallback>
        </mc:AlternateContent>
      </w:r>
      <w:r>
        <w:rPr>
          <w:noProof/>
        </w:rPr>
        <mc:AlternateContent>
          <mc:Choice Requires="wps">
            <w:drawing>
              <wp:anchor distT="0" distB="0" distL="114300" distR="114300" simplePos="0" relativeHeight="251682304" behindDoc="0" locked="0" layoutInCell="1" allowOverlap="1" wp14:anchorId="16074DF6" wp14:editId="31469DBD">
                <wp:simplePos x="0" y="0"/>
                <wp:positionH relativeFrom="margin">
                  <wp:align>right</wp:align>
                </wp:positionH>
                <wp:positionV relativeFrom="paragraph">
                  <wp:posOffset>150495</wp:posOffset>
                </wp:positionV>
                <wp:extent cx="2159635" cy="476250"/>
                <wp:effectExtent l="0" t="0" r="0" b="0"/>
                <wp:wrapSquare wrapText="bothSides"/>
                <wp:docPr id="18" name="Cuadro de texto 18"/>
                <wp:cNvGraphicFramePr/>
                <a:graphic xmlns:a="http://schemas.openxmlformats.org/drawingml/2006/main">
                  <a:graphicData uri="http://schemas.microsoft.com/office/word/2010/wordprocessingShape">
                    <wps:wsp>
                      <wps:cNvSpPr txBox="1"/>
                      <wps:spPr>
                        <a:xfrm>
                          <a:off x="0" y="0"/>
                          <a:ext cx="2159635" cy="476250"/>
                        </a:xfrm>
                        <a:prstGeom prst="rect">
                          <a:avLst/>
                        </a:prstGeom>
                        <a:solidFill>
                          <a:prstClr val="white"/>
                        </a:solidFill>
                        <a:ln>
                          <a:noFill/>
                        </a:ln>
                      </wps:spPr>
                      <wps:txbx>
                        <w:txbxContent>
                          <w:p w14:paraId="0276B07D" w14:textId="77777777" w:rsidR="00324EAE" w:rsidRPr="003A0209" w:rsidRDefault="00324EAE" w:rsidP="00512FFA">
                            <w:pPr>
                              <w:pStyle w:val="Descripcin"/>
                              <w:jc w:val="center"/>
                              <w:rPr>
                                <w:lang w:val="en-GB"/>
                              </w:rPr>
                            </w:pPr>
                            <w:r w:rsidRPr="003A0209">
                              <w:rPr>
                                <w:lang w:val="en-GB"/>
                              </w:rPr>
                              <w:t xml:space="preserve">Diamond-Square 5 - </w:t>
                            </w:r>
                            <w:proofErr w:type="spellStart"/>
                            <w:r w:rsidRPr="003A0209">
                              <w:rPr>
                                <w:lang w:val="en-GB"/>
                              </w:rPr>
                              <w:t>R</w:t>
                            </w:r>
                            <w:r>
                              <w:rPr>
                                <w:lang w:val="en-GB"/>
                              </w:rPr>
                              <w:t>esultado</w:t>
                            </w:r>
                            <w:proofErr w:type="spellEnd"/>
                          </w:p>
                          <w:p w14:paraId="1E5D6867" w14:textId="77777777"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0.5</w:t>
                            </w:r>
                          </w:p>
                          <w:p w14:paraId="007B0BB8" w14:textId="77777777" w:rsidR="00324EAE" w:rsidRPr="003A0209" w:rsidRDefault="00324EAE" w:rsidP="00512FFA">
                            <w:pPr>
                              <w:rPr>
                                <w:lang w:val="en-GB"/>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074DF6" id="Cuadro de texto 18" o:spid="_x0000_s1031" type="#_x0000_t202" style="position:absolute;margin-left:118.85pt;margin-top:11.85pt;width:170.05pt;height:37.5pt;z-index:25168230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" stroked="f">
                <v:textbox inset="0,0,0,0">
                  <w:txbxContent>
                    <w:p w14:paraId="0276B07D" w14:textId="77777777" w:rsidR="00324EAE" w:rsidRPr="003A0209" w:rsidRDefault="00324EAE" w:rsidP="00512FFA">
                      <w:pPr>
                        <w:pStyle w:val="Descripcin"/>
                        <w:jc w:val="center"/>
                        <w:rPr>
                          <w:lang w:val="en-GB"/>
                        </w:rPr>
                      </w:pPr>
                      <w:r w:rsidRPr="003A0209">
                        <w:rPr>
                          <w:lang w:val="en-GB"/>
                        </w:rPr>
                        <w:t xml:space="preserve">Diamond-Square 5 - </w:t>
                      </w:r>
                      <w:proofErr w:type="spellStart"/>
                      <w:r w:rsidRPr="003A0209">
                        <w:rPr>
                          <w:lang w:val="en-GB"/>
                        </w:rPr>
                        <w:t>R</w:t>
                      </w:r>
                      <w:r>
                        <w:rPr>
                          <w:lang w:val="en-GB"/>
                        </w:rPr>
                        <w:t>esultado</w:t>
                      </w:r>
                      <w:proofErr w:type="spellEnd"/>
                    </w:p>
                    <w:p w14:paraId="1E5D6867" w14:textId="77777777" w:rsidR="00324EAE" w:rsidRPr="003A0209" w:rsidRDefault="00324EAE" w:rsidP="00512FFA">
                      <w:pPr>
                        <w:pStyle w:val="Descripcin"/>
                        <w:jc w:val="center"/>
                        <w:rPr>
                          <w:b w:val="0"/>
                          <w:lang w:val="en-GB"/>
                        </w:rPr>
                      </w:pPr>
                      <w:r w:rsidRPr="003A0209">
                        <w:rPr>
                          <w:rFonts w:ascii="Candara" w:hAnsi="Candara"/>
                          <w:b w:val="0"/>
                          <w:lang w:val="en-GB"/>
                        </w:rPr>
                        <w:t>Spread = 0.5</w:t>
                      </w:r>
                      <w:r w:rsidRPr="003A0209">
                        <w:rPr>
                          <w:rFonts w:ascii="Candara" w:hAnsi="Candara"/>
                          <w:b w:val="0"/>
                          <w:lang w:val="en-GB"/>
                        </w:rPr>
                        <w:tab/>
                        <w:t>Roughness = 0.5</w:t>
                      </w:r>
                    </w:p>
                    <w:p w14:paraId="007B0BB8" w14:textId="77777777" w:rsidR="00324EAE" w:rsidRPr="003A0209" w:rsidRDefault="00324EAE" w:rsidP="00512FFA">
                      <w:pPr>
                        <w:rPr>
                          <w:lang w:val="en-GB"/>
                        </w:rPr>
                      </w:pPr>
                    </w:p>
                  </w:txbxContent>
                </v:textbox>
                <w10:wrap type="square" anchorx="margin"/>
              </v:shape>
            </w:pict>
          </mc:Fallback>
        </mc:AlternateContent>
      </w:r>
    </w:p>
    <w:p w14:paraId="5CA86045" w14:textId="77777777" w:rsidR="00512FFA" w:rsidRDefault="00512FFA" w:rsidP="00324EAE"/>
    <w:p w14:paraId="428223A3" w14:textId="77777777" w:rsidR="00512FFA" w:rsidRPr="007F7EF0" w:rsidRDefault="00512FFA" w:rsidP="00324EAE"/>
    <w:p w14:paraId="159E05A0" w14:textId="77777777" w:rsidR="00EB768D" w:rsidRDefault="00EB768D" w:rsidP="00324EAE">
      <w:pPr>
        <w:pStyle w:val="Ttulo2"/>
        <w:numPr>
          <w:ilvl w:val="1"/>
          <w:numId w:val="1"/>
        </w:numPr>
        <w:ind w:left="0" w:firstLine="0"/>
      </w:pPr>
      <w:bookmarkStart w:id="20" w:name="_Toc8064130"/>
      <w:r>
        <w:lastRenderedPageBreak/>
        <w:t xml:space="preserve">Algoritmo </w:t>
      </w:r>
      <w:proofErr w:type="spellStart"/>
      <w:r>
        <w:t>Perlin</w:t>
      </w:r>
      <w:proofErr w:type="spellEnd"/>
      <w:r>
        <w:t xml:space="preserve"> </w:t>
      </w:r>
      <w:proofErr w:type="spellStart"/>
      <w:r>
        <w:t>Noise</w:t>
      </w:r>
      <w:bookmarkEnd w:id="20"/>
      <w:proofErr w:type="spellEnd"/>
    </w:p>
    <w:p w14:paraId="6A4A83B2" w14:textId="77777777" w:rsidR="00EB768D" w:rsidRDefault="00EB768D" w:rsidP="00324EAE">
      <w:r>
        <w:t>[Introducción del algoritmo y creador]</w:t>
      </w:r>
    </w:p>
    <w:p w14:paraId="47AB22D3" w14:textId="77777777" w:rsidR="00EB768D" w:rsidRDefault="00EB768D" w:rsidP="00324EAE">
      <w:r>
        <w:t>Fue el segundo algoritmo que implementamos. Desde nuestra experiencia podemos apuntar varias cosas:</w:t>
      </w:r>
    </w:p>
    <w:p w14:paraId="0B63C65B" w14:textId="77777777" w:rsidR="00EB768D" w:rsidRDefault="00EB768D" w:rsidP="00324EAE">
      <w:pPr>
        <w:pStyle w:val="Prrafodelista"/>
        <w:numPr>
          <w:ilvl w:val="0"/>
          <w:numId w:val="3"/>
        </w:numPr>
        <w:ind w:left="0" w:firstLine="0"/>
      </w:pPr>
      <w:r>
        <w:t>Es un algoritmo que tiene varios años y del que existen 2 implementaciones, siendo la más moderna (</w:t>
      </w:r>
      <w:proofErr w:type="spellStart"/>
      <w:r>
        <w:rPr>
          <w:i/>
        </w:rPr>
        <w:t>improved</w:t>
      </w:r>
      <w:proofErr w:type="spellEnd"/>
      <w:r>
        <w:rPr>
          <w:i/>
        </w:rPr>
        <w:t xml:space="preserve"> versión) </w:t>
      </w:r>
      <w:r>
        <w:t>la que hemos decidido implementar por varias ventajas</w:t>
      </w:r>
    </w:p>
    <w:p w14:paraId="0DBD5266" w14:textId="77777777" w:rsidR="00EB768D" w:rsidRDefault="00EB768D" w:rsidP="00324EAE">
      <w:pPr>
        <w:pStyle w:val="Prrafodelista"/>
        <w:numPr>
          <w:ilvl w:val="0"/>
          <w:numId w:val="3"/>
        </w:numPr>
        <w:ind w:left="0" w:firstLine="0"/>
      </w:pPr>
      <w:r>
        <w:t>La mayoría de la documentación que existen en internet está en inglés, hay muy poca en español y si la hay es un tanto difusa.</w:t>
      </w:r>
    </w:p>
    <w:p w14:paraId="330ED584" w14:textId="77777777" w:rsidR="00EB768D" w:rsidRDefault="00EB768D" w:rsidP="00324EAE">
      <w:pPr>
        <w:pStyle w:val="Prrafodelista"/>
        <w:numPr>
          <w:ilvl w:val="0"/>
          <w:numId w:val="3"/>
        </w:numPr>
        <w:ind w:left="0" w:firstLine="0"/>
      </w:pPr>
      <w:r>
        <w:t>Vamos a explicar paso por paso el desarrollo del algoritmo ya que a nosotros nos costó entender el por qué de algunos pasos, para que así quede claro</w:t>
      </w:r>
    </w:p>
    <w:p w14:paraId="5B220736" w14:textId="77777777" w:rsidR="00AA4490" w:rsidRDefault="00AA4490" w:rsidP="00324EAE">
      <w:r>
        <w:t xml:space="preserve">Hablar del fractal </w:t>
      </w:r>
      <w:proofErr w:type="spellStart"/>
      <w:r>
        <w:t>brownian</w:t>
      </w:r>
      <w:proofErr w:type="spellEnd"/>
      <w:r>
        <w:t xml:space="preserve"> </w:t>
      </w:r>
      <w:proofErr w:type="spellStart"/>
      <w:r>
        <w:t>motion</w:t>
      </w:r>
      <w:proofErr w:type="spellEnd"/>
      <w:r>
        <w:t xml:space="preserve">, que una modificación del </w:t>
      </w:r>
      <w:proofErr w:type="spellStart"/>
      <w:r>
        <w:t>perlin</w:t>
      </w:r>
      <w:proofErr w:type="spellEnd"/>
      <w:r>
        <w:t xml:space="preserve"> </w:t>
      </w:r>
      <w:proofErr w:type="spellStart"/>
      <w:proofErr w:type="gramStart"/>
      <w:r>
        <w:t>noise</w:t>
      </w:r>
      <w:proofErr w:type="spellEnd"/>
      <w:proofErr w:type="gramEnd"/>
      <w:r>
        <w:t xml:space="preserve"> pero aplicándolo varias veces sobre un terreno pero con amplitudes y frecuencia distintas, haciéndolo así, más manejable.</w:t>
      </w:r>
    </w:p>
    <w:p w14:paraId="437B8FCA" w14:textId="77777777" w:rsidR="003E7B19" w:rsidRDefault="003E7B19" w:rsidP="00324EAE"/>
    <w:p w14:paraId="764804CF" w14:textId="77777777" w:rsidR="003E7B19" w:rsidRDefault="003E7B19" w:rsidP="00324EAE">
      <w:r>
        <w:t>Comentar que tamb</w:t>
      </w:r>
      <w:r w:rsidR="004750FA">
        <w:t xml:space="preserve">ién, la mejor opción y uso del algoritmo es la combinación de múltiples </w:t>
      </w:r>
      <w:proofErr w:type="spellStart"/>
      <w:r w:rsidR="004750FA">
        <w:t>perlin</w:t>
      </w:r>
      <w:proofErr w:type="spellEnd"/>
      <w:r w:rsidR="004750FA">
        <w:t xml:space="preserve"> </w:t>
      </w:r>
      <w:proofErr w:type="spellStart"/>
      <w:r w:rsidR="004750FA">
        <w:t>noise</w:t>
      </w:r>
      <w:proofErr w:type="spellEnd"/>
      <w:r w:rsidR="004750FA">
        <w:t>, con una mezcle de 3 ondas se consigue una decente representación de un paisaje</w:t>
      </w:r>
      <w:r w:rsidR="006E6F94">
        <w:t>.</w:t>
      </w:r>
    </w:p>
    <w:p w14:paraId="43ED5D87" w14:textId="77777777" w:rsidR="00EB768D" w:rsidRDefault="00EB768D" w:rsidP="00324EAE">
      <w:r>
        <w:t>[Explicación del algoritmo]</w:t>
      </w:r>
    </w:p>
    <w:p w14:paraId="0429E647" w14:textId="77777777" w:rsidR="00EB768D" w:rsidRDefault="00EB768D" w:rsidP="00324EAE">
      <w:r>
        <w:t>[Imagen representativa]</w:t>
      </w:r>
    </w:p>
    <w:p w14:paraId="5673EA4A" w14:textId="77777777" w:rsidR="00EB768D" w:rsidRDefault="00EB768D" w:rsidP="00324EAE">
      <w:r>
        <w:t>Experiencia en el desarrollo: como hemos dicho, es un algoritmo que nos parece complejo, ya que tiene diferencias sustanciales en cuanto al algoritmo de “midpoint displacement” y es, en principio, costoso de entender. Algunos de los problemas que nos surgieron:</w:t>
      </w:r>
    </w:p>
    <w:p w14:paraId="37EFF113" w14:textId="77777777" w:rsidR="00EB768D" w:rsidRDefault="00EB768D" w:rsidP="00324EAE">
      <w:pPr>
        <w:pStyle w:val="Prrafodelista"/>
        <w:numPr>
          <w:ilvl w:val="0"/>
          <w:numId w:val="3"/>
        </w:numPr>
        <w:ind w:left="0" w:firstLine="0"/>
      </w:pPr>
      <w:r>
        <w:t>El proceso de entendimiento y comprensión del algoritmo fue más del que nos esperábamos, entre otras cosas por la introducción de conceptos como el ruido o técnicas como la interpolación.</w:t>
      </w:r>
    </w:p>
    <w:p w14:paraId="0B0037BA" w14:textId="77777777" w:rsidR="00EB768D" w:rsidRPr="00EB768D" w:rsidRDefault="00EB768D" w:rsidP="00324EAE">
      <w:pPr>
        <w:pStyle w:val="Prrafodelista"/>
        <w:ind w:left="0" w:firstLine="0"/>
      </w:pPr>
    </w:p>
    <w:p w14:paraId="22669B89" w14:textId="77777777" w:rsidR="00EB768D" w:rsidRDefault="00AD05B7" w:rsidP="00324EAE">
      <w:pPr>
        <w:pStyle w:val="Ttulo2"/>
        <w:numPr>
          <w:ilvl w:val="1"/>
          <w:numId w:val="1"/>
        </w:numPr>
        <w:ind w:left="0" w:firstLine="0"/>
      </w:pPr>
      <w:bookmarkStart w:id="21" w:name="_Toc8064131"/>
      <w:r>
        <w:t>Algoritmo Voronoi</w:t>
      </w:r>
      <w:bookmarkEnd w:id="21"/>
    </w:p>
    <w:p w14:paraId="55699CC0" w14:textId="77777777" w:rsidR="00AD05B7" w:rsidRDefault="00AD05B7" w:rsidP="00324EAE">
      <w:r>
        <w:t>[Introducción del algoritmo y creador]</w:t>
      </w:r>
    </w:p>
    <w:p w14:paraId="4FAF649D" w14:textId="77777777" w:rsidR="00AD05B7" w:rsidRDefault="00AD05B7" w:rsidP="00324EAE">
      <w:r>
        <w:t xml:space="preserve">La siguiente implementación fue el diagrama de Voronoi. Existen diferentes algoritmos, pero el primero utilizado por nosotros ha sido el denominado como </w:t>
      </w:r>
      <w:r>
        <w:rPr>
          <w:i/>
        </w:rPr>
        <w:t>fuerza bruta</w:t>
      </w:r>
      <w:r>
        <w:t xml:space="preserve">. </w:t>
      </w:r>
    </w:p>
    <w:p w14:paraId="16B3C656" w14:textId="77777777" w:rsidR="00AD05B7" w:rsidRPr="00AD05B7" w:rsidRDefault="00AD05B7" w:rsidP="00324EAE">
      <w:r>
        <w:t xml:space="preserve">Experiencia en el desarrollo: como muchos de los algoritmos que hemos utilizado, la documentación no es muy abundante y en su mayoría está en inglés. Nos servimos de varias fuentes (apuntadas en la solución de Visual </w:t>
      </w:r>
      <w:r>
        <w:lastRenderedPageBreak/>
        <w:t xml:space="preserve">Studio) para confluir conocimientos y llegar a dar con la implementación del algoritmo. </w:t>
      </w:r>
    </w:p>
    <w:p w14:paraId="09CC88EB" w14:textId="77777777" w:rsidR="00AD05B7" w:rsidRDefault="00AD05B7" w:rsidP="00324EAE">
      <w:r>
        <w:t>[Explicación de las diferentes implementaciones]</w:t>
      </w:r>
    </w:p>
    <w:p w14:paraId="06AD5147" w14:textId="77777777" w:rsidR="00AD05B7" w:rsidRPr="00AD05B7" w:rsidRDefault="00AD05B7" w:rsidP="00324EAE">
      <w:r>
        <w:t>[Imagen representativa]</w:t>
      </w:r>
    </w:p>
    <w:p w14:paraId="4213C338" w14:textId="77777777" w:rsidR="00EB768D" w:rsidRPr="00EB768D" w:rsidRDefault="00EB768D" w:rsidP="00324EAE"/>
    <w:p w14:paraId="0B351E8D" w14:textId="77777777" w:rsidR="00EB768D" w:rsidRDefault="00AD05B7" w:rsidP="00324EAE">
      <w:pPr>
        <w:pStyle w:val="Ttulo2"/>
        <w:numPr>
          <w:ilvl w:val="1"/>
          <w:numId w:val="1"/>
        </w:numPr>
        <w:ind w:left="0" w:firstLine="0"/>
      </w:pPr>
      <w:bookmarkStart w:id="22" w:name="_Toc8064132"/>
      <w:r>
        <w:t>Algoritmo de cortes</w:t>
      </w:r>
      <w:bookmarkEnd w:id="22"/>
    </w:p>
    <w:p w14:paraId="0FE1CD95" w14:textId="77777777" w:rsidR="00AD05B7" w:rsidRDefault="00AD05B7" w:rsidP="00324EAE">
      <w:r>
        <w:t>[Introducción del algoritmo]</w:t>
      </w:r>
    </w:p>
    <w:p w14:paraId="6498961B" w14:textId="77777777" w:rsidR="00AD05B7" w:rsidRDefault="00AD05B7" w:rsidP="00324EAE">
      <w:r>
        <w:t>Decidimos implementar este algoritmo simplemente para comprobar por nuestra propia cuenta que es mucho más lento que los demás y que el resultado no es lo suficientemente útil para utilizarse autónomamente. No obstante, nos sirve para añadir rasgos diferentes al heightmap.</w:t>
      </w:r>
    </w:p>
    <w:p w14:paraId="4CC386DD" w14:textId="77777777" w:rsidR="00AD05B7" w:rsidRDefault="00AD05B7" w:rsidP="00324EAE">
      <w:r>
        <w:t>Experiencia en el desarrollo: el punto más complicado fue decidir de qué forma (matemáticamente hablando) un punto en el plano está por encima o por debajo de</w:t>
      </w:r>
      <w:r w:rsidR="00FB110D">
        <w:t>l corte que divide el plano en 2. Esto era importante porque afectaría al tiempo de ejecución del algoritmo. Las 2 formas con las que dimos fuero:</w:t>
      </w:r>
    </w:p>
    <w:p w14:paraId="0419AC33" w14:textId="77777777" w:rsidR="00FB110D" w:rsidRDefault="00FB110D" w:rsidP="00324EAE">
      <w:pPr>
        <w:pStyle w:val="Prrafodelista"/>
        <w:numPr>
          <w:ilvl w:val="0"/>
          <w:numId w:val="5"/>
        </w:numPr>
        <w:ind w:left="0" w:firstLine="0"/>
      </w:pPr>
      <w:r>
        <w:t>Calcular la distancia del punto a la recta, y ver si ésta distancia es negativa o positiva para evaluar la altura de ese punto.</w:t>
      </w:r>
    </w:p>
    <w:p w14:paraId="67EFC0D2" w14:textId="77777777" w:rsidR="00FB110D" w:rsidRDefault="00FB110D" w:rsidP="00324EAE">
      <w:pPr>
        <w:pStyle w:val="Prrafodelista"/>
        <w:numPr>
          <w:ilvl w:val="0"/>
          <w:numId w:val="5"/>
        </w:numPr>
        <w:ind w:left="0" w:firstLine="0"/>
      </w:pPr>
      <w:r>
        <w:t>Con la pendiente de la recta que corta el plano, encontrar la coordenada Y del punto de la recta con la misma coordenada X que el punto origen. (¿?)</w:t>
      </w:r>
    </w:p>
    <w:p w14:paraId="73C51D24" w14:textId="77777777" w:rsidR="00AD05B7" w:rsidRDefault="00AD05B7" w:rsidP="00324EAE">
      <w:r>
        <w:t>[Explicación]</w:t>
      </w:r>
    </w:p>
    <w:p w14:paraId="6BFBDAA6" w14:textId="77777777" w:rsidR="00AD05B7" w:rsidRPr="00AD05B7" w:rsidRDefault="00AD05B7" w:rsidP="00324EAE">
      <w:r>
        <w:t>[Imagen representativa]</w:t>
      </w:r>
    </w:p>
    <w:p w14:paraId="37FFF3CA" w14:textId="77777777" w:rsidR="0020257B" w:rsidRDefault="0020257B" w:rsidP="00324EAE">
      <w:pPr>
        <w:pStyle w:val="Ttulo2"/>
      </w:pPr>
    </w:p>
    <w:p w14:paraId="71384BFF" w14:textId="77777777" w:rsidR="0020257B" w:rsidRDefault="0020257B" w:rsidP="00324EAE">
      <w:pPr>
        <w:pStyle w:val="Ttulo1"/>
        <w:numPr>
          <w:ilvl w:val="0"/>
          <w:numId w:val="1"/>
        </w:numPr>
        <w:ind w:left="0" w:firstLine="0"/>
      </w:pPr>
      <w:bookmarkStart w:id="23" w:name="_Toc8064133"/>
      <w:r>
        <w:t>Conclusiones</w:t>
      </w:r>
      <w:bookmarkEnd w:id="23"/>
    </w:p>
    <w:p w14:paraId="17C857A5" w14:textId="77777777" w:rsidR="00EC44C6" w:rsidRPr="00EC44C6" w:rsidRDefault="00EC44C6" w:rsidP="00324EAE">
      <w:r>
        <w:rPr>
          <w:rFonts w:ascii="Quattrocento" w:hAnsi="Quattrocento"/>
          <w:color w:val="454545"/>
          <w:shd w:val="clear" w:color="auto" w:fill="FFFFFF"/>
        </w:rPr>
        <w:t xml:space="preserve"> En esta parte </w:t>
      </w:r>
      <w:r w:rsidR="00D166D5">
        <w:rPr>
          <w:rFonts w:ascii="Quattrocento" w:hAnsi="Quattrocento"/>
          <w:color w:val="454545"/>
          <w:shd w:val="clear" w:color="auto" w:fill="FFFFFF"/>
        </w:rPr>
        <w:t>se presenta</w:t>
      </w:r>
      <w:r>
        <w:rPr>
          <w:rFonts w:ascii="Quattrocento" w:hAnsi="Quattrocento"/>
          <w:color w:val="454545"/>
          <w:shd w:val="clear" w:color="auto" w:fill="FFFFFF"/>
        </w:rPr>
        <w:t xml:space="preserve"> de manera concisa los resultados obtenidos después del estudio, elaboración y redacción del TFG.</w:t>
      </w:r>
    </w:p>
    <w:p w14:paraId="7BD71EE4" w14:textId="77777777" w:rsidR="0020257B" w:rsidRDefault="0020257B" w:rsidP="00324EAE"/>
    <w:p w14:paraId="06C91BC0" w14:textId="77777777" w:rsidR="0020257B" w:rsidRDefault="0020257B" w:rsidP="00324EAE">
      <w:pPr>
        <w:pStyle w:val="Ttulo1"/>
        <w:numPr>
          <w:ilvl w:val="0"/>
          <w:numId w:val="1"/>
        </w:numPr>
        <w:ind w:left="0" w:firstLine="0"/>
      </w:pPr>
      <w:bookmarkStart w:id="24" w:name="_Toc8064134"/>
      <w:r>
        <w:t>Bibliografía</w:t>
      </w:r>
      <w:bookmarkEnd w:id="24"/>
    </w:p>
    <w:p w14:paraId="6C3A3F3B" w14:textId="77777777" w:rsidR="0020257B" w:rsidRDefault="00EC44C6" w:rsidP="00324EAE">
      <w:r>
        <w:rPr>
          <w:rFonts w:ascii="Quattrocento" w:hAnsi="Quattrocento"/>
          <w:color w:val="454545"/>
          <w:shd w:val="clear" w:color="auto" w:fill="FFFFFF"/>
        </w:rPr>
        <w:t xml:space="preserve"> Se especificará la bibliografía utilizada. El TFG contará con un sistema uniforme de citación y con una bibliografía al final del escrito, ambos siguiendo </w:t>
      </w:r>
      <w:r>
        <w:rPr>
          <w:rFonts w:ascii="Quattrocento" w:hAnsi="Quattrocento"/>
          <w:color w:val="454545"/>
          <w:shd w:val="clear" w:color="auto" w:fill="FFFFFF"/>
        </w:rPr>
        <w:lastRenderedPageBreak/>
        <w:t>el modelo Harvard (el utilizado por la Revista de la Facultad, Política y Sociedad).</w:t>
      </w:r>
    </w:p>
    <w:p w14:paraId="1198BA44" w14:textId="77777777" w:rsidR="0020257B" w:rsidRPr="0020257B" w:rsidRDefault="0020257B" w:rsidP="00324EAE">
      <w:pPr>
        <w:pStyle w:val="Ttulo1"/>
        <w:numPr>
          <w:ilvl w:val="0"/>
          <w:numId w:val="1"/>
        </w:numPr>
        <w:ind w:left="0" w:firstLine="0"/>
      </w:pPr>
      <w:bookmarkStart w:id="25" w:name="_Toc8064135"/>
      <w:r>
        <w:t>Anexos</w:t>
      </w:r>
      <w:bookmarkEnd w:id="25"/>
    </w:p>
    <w:p w14:paraId="2B2E71AF" w14:textId="77777777" w:rsidR="00052D1D" w:rsidRDefault="00EC44C6" w:rsidP="00324EAE">
      <w:r>
        <w:rPr>
          <w:rFonts w:ascii="Quattrocento" w:hAnsi="Quattrocento"/>
          <w:color w:val="454545"/>
          <w:shd w:val="clear" w:color="auto" w:fill="FFFFFF"/>
        </w:rPr>
        <w:t> en su caso. material utilizado en el trabajo, demasiado extenso para ser incluido en nota, pero necesario para justificar resultados y conclusiones. Puede tratarse de tablas estadísticas, un conjunto de gráficos, legislación, cronología, etc.</w:t>
      </w:r>
    </w:p>
    <w:sectPr w:rsidR="00052D1D" w:rsidSect="00277857">
      <w:footerReference w:type="first" r:id="rId24"/>
      <w:pgSz w:w="11907" w:h="16839"/>
      <w:pgMar w:top="1440" w:right="2552" w:bottom="1440" w:left="2552" w:header="612" w:footer="45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0B4A4" w14:textId="77777777" w:rsidR="00BB4AFC" w:rsidRDefault="00BB4AFC">
      <w:pPr>
        <w:spacing w:after="0" w:line="240" w:lineRule="auto"/>
      </w:pPr>
      <w:r>
        <w:separator/>
      </w:r>
    </w:p>
  </w:endnote>
  <w:endnote w:type="continuationSeparator" w:id="0">
    <w:p w14:paraId="1A0AFF6A" w14:textId="77777777" w:rsidR="00BB4AFC" w:rsidRDefault="00BB4A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C278FD" w14:textId="77777777" w:rsidR="00324EAE" w:rsidRDefault="00324EAE">
    <w:pPr>
      <w:jc w:val="right"/>
    </w:pPr>
  </w:p>
  <w:p w14:paraId="63A88243" w14:textId="77777777" w:rsidR="00324EAE" w:rsidRDefault="00324EAE">
    <w:pPr>
      <w:jc w:val="right"/>
    </w:pPr>
    <w:r>
      <w:fldChar w:fldCharType="begin"/>
    </w:r>
    <w:r>
      <w:instrText>PAGE   \* MERGEFORMAT</w:instrText>
    </w:r>
    <w:r>
      <w:fldChar w:fldCharType="separate"/>
    </w:r>
    <w:r>
      <w:t>2</w:t>
    </w:r>
    <w:r>
      <w:fldChar w:fldCharType="end"/>
    </w:r>
    <w:r>
      <w:t xml:space="preserve"> </w:t>
    </w:r>
    <w:r>
      <w:rPr>
        <w:color w:val="E68422" w:themeColor="accent3"/>
      </w:rPr>
      <w:sym w:font="Wingdings 2" w:char="F097"/>
    </w:r>
    <w:r>
      <w:t xml:space="preserve"> </w:t>
    </w:r>
  </w:p>
  <w:p w14:paraId="529A2406" w14:textId="77777777" w:rsidR="00324EAE" w:rsidRDefault="00324EAE">
    <w:pPr>
      <w:jc w:val="right"/>
    </w:pPr>
    <w:r>
      <w:rPr>
        <w:noProof/>
      </w:rPr>
      <mc:AlternateContent>
        <mc:Choice Requires="wpg">
          <w:drawing>
            <wp:inline distT="0" distB="0" distL="0" distR="0" wp14:anchorId="6D5D72CC" wp14:editId="350A0095">
              <wp:extent cx="2327910" cy="45085"/>
              <wp:effectExtent l="9525" t="9525" r="15240" b="12065"/>
              <wp:docPr id="3"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A5F29" id="Grupo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14:paraId="7E64D24B" w14:textId="77777777" w:rsidR="00324EAE" w:rsidRDefault="00324EAE">
    <w:pPr>
      <w:pStyle w:val="Sinespaciado"/>
      <w:rPr>
        <w:sz w:val="2"/>
        <w:szCs w:val="2"/>
      </w:rPr>
    </w:pPr>
  </w:p>
  <w:p w14:paraId="7CE47876" w14:textId="77777777" w:rsidR="00324EAE" w:rsidRDefault="00324EAE"/>
  <w:p w14:paraId="63EE3263" w14:textId="77777777" w:rsidR="00324EAE" w:rsidRDefault="00324EAE"/>
  <w:p w14:paraId="440FF2FB" w14:textId="77777777" w:rsidR="00324EAE" w:rsidRDefault="00324EA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082076"/>
      <w:docPartObj>
        <w:docPartGallery w:val="Page Numbers (Bottom of Page)"/>
        <w:docPartUnique/>
      </w:docPartObj>
    </w:sdtPr>
    <w:sdtEndPr/>
    <w:sdtContent>
      <w:p w14:paraId="3D30A0E1" w14:textId="77777777" w:rsidR="00324EAE" w:rsidRDefault="00324EAE">
        <w:pPr>
          <w:pStyle w:val="Piedepgina"/>
          <w:jc w:val="right"/>
        </w:pPr>
        <w:r>
          <w:fldChar w:fldCharType="begin"/>
        </w:r>
        <w:r>
          <w:instrText>PAGE   \* MERGEFORMAT</w:instrText>
        </w:r>
        <w:r>
          <w:fldChar w:fldCharType="separate"/>
        </w:r>
        <w:r>
          <w:t>2</w:t>
        </w:r>
        <w:r>
          <w:fldChar w:fldCharType="end"/>
        </w:r>
      </w:p>
    </w:sdtContent>
  </w:sdt>
  <w:p w14:paraId="0D98B0C2" w14:textId="77777777" w:rsidR="00324EAE" w:rsidRDefault="00324EAE">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837780"/>
      <w:docPartObj>
        <w:docPartGallery w:val="Page Numbers (Bottom of Page)"/>
        <w:docPartUnique/>
      </w:docPartObj>
    </w:sdtPr>
    <w:sdtEndPr/>
    <w:sdtContent>
      <w:p w14:paraId="3D069378" w14:textId="77777777" w:rsidR="00324EAE" w:rsidRDefault="00324EAE">
        <w:pPr>
          <w:pStyle w:val="Piedepgina"/>
          <w:jc w:val="right"/>
        </w:pPr>
        <w:r>
          <w:fldChar w:fldCharType="begin"/>
        </w:r>
        <w:r>
          <w:instrText>PAGE   \* MERGEFORMAT</w:instrText>
        </w:r>
        <w:r>
          <w:fldChar w:fldCharType="separate"/>
        </w:r>
        <w:r>
          <w:t>2</w:t>
        </w:r>
        <w:r>
          <w:fldChar w:fldCharType="end"/>
        </w:r>
      </w:p>
    </w:sdtContent>
  </w:sdt>
  <w:p w14:paraId="40542B0D" w14:textId="77777777" w:rsidR="00324EAE" w:rsidRPr="00022F63" w:rsidRDefault="00BB4AFC">
    <w:pPr>
      <w:pStyle w:val="Piedepgina"/>
    </w:pPr>
    <w:hyperlink r:id="rId1" w:history="1">
      <w:r w:rsidR="00324EAE" w:rsidRPr="00022F63">
        <w:rPr>
          <w:rStyle w:val="Hipervnculo"/>
          <w:vertAlign w:val="superscript"/>
        </w:rPr>
        <w:t xml:space="preserve">1 </w:t>
      </w:r>
      <w:r w:rsidR="00324EAE" w:rsidRPr="00022F63">
        <w:rPr>
          <w:rStyle w:val="Hipervnculo"/>
        </w:rPr>
        <w:t>https://newzoo.com/insights/articles/newzoo-cuts-global-games-forecast-for-2018-to-134-9-billion/</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7C37DD" w14:textId="77777777" w:rsidR="00BB4AFC" w:rsidRDefault="00BB4AFC">
      <w:pPr>
        <w:spacing w:after="0" w:line="240" w:lineRule="auto"/>
      </w:pPr>
      <w:r>
        <w:separator/>
      </w:r>
    </w:p>
  </w:footnote>
  <w:footnote w:type="continuationSeparator" w:id="0">
    <w:p w14:paraId="4FE3DD3E" w14:textId="77777777" w:rsidR="00BB4AFC" w:rsidRDefault="00BB4A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6076B4" w:themeColor="accent1"/>
      </w:rPr>
      <w:alias w:val="Título"/>
      <w:id w:val="-1322033928"/>
      <w:dataBinding w:prefixMappings="xmlns:ns0='http://schemas.openxmlformats.org/package/2006/metadata/core-properties' xmlns:ns1='http://purl.org/dc/elements/1.1/'" w:xpath="/ns0:coreProperties[1]/ns1:title[1]" w:storeItemID="{6C3C8BC8-F283-45AE-878A-BAB7291924A1}"/>
      <w:text/>
    </w:sdtPr>
    <w:sdtEndPr/>
    <w:sdtContent>
      <w:p w14:paraId="774F3F3D" w14:textId="77777777" w:rsidR="00324EAE" w:rsidRDefault="00324EAE">
        <w:pPr>
          <w:spacing w:after="0"/>
          <w:jc w:val="center"/>
          <w:rPr>
            <w:color w:val="E4E9EF" w:themeColor="background2"/>
          </w:rPr>
        </w:pPr>
        <w:r>
          <w:rPr>
            <w:color w:val="6076B4" w:themeColor="accent1"/>
          </w:rPr>
          <w:t>Generación procedural de terrenos 3D</w:t>
        </w:r>
      </w:p>
    </w:sdtContent>
  </w:sdt>
  <w:p w14:paraId="363A03B1" w14:textId="77777777" w:rsidR="00324EAE" w:rsidRDefault="00324EAE">
    <w:pPr>
      <w:jc w:val="center"/>
      <w:rPr>
        <w:color w:val="6076B4" w:themeColor="accent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37B147" w14:textId="77777777" w:rsidR="00324EAE" w:rsidRDefault="00324EA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8500E"/>
    <w:multiLevelType w:val="hybridMultilevel"/>
    <w:tmpl w:val="9D066D78"/>
    <w:lvl w:ilvl="0" w:tplc="0D1EAD2A">
      <w:start w:val="3"/>
      <w:numFmt w:val="bullet"/>
      <w:lvlText w:val="-"/>
      <w:lvlJc w:val="left"/>
      <w:pPr>
        <w:ind w:left="720" w:hanging="360"/>
      </w:pPr>
      <w:rPr>
        <w:rFonts w:ascii="Palatino Linotype" w:eastAsiaTheme="minorEastAsia" w:hAnsi="Palatino Linotype"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1F02E7"/>
    <w:multiLevelType w:val="multilevel"/>
    <w:tmpl w:val="DD48A98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02F81CAE"/>
    <w:multiLevelType w:val="hybridMultilevel"/>
    <w:tmpl w:val="0DD8557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0C4ED7"/>
    <w:multiLevelType w:val="hybridMultilevel"/>
    <w:tmpl w:val="D74063FA"/>
    <w:lvl w:ilvl="0" w:tplc="035E85CE">
      <w:start w:val="3"/>
      <w:numFmt w:val="bullet"/>
      <w:lvlText w:val="-"/>
      <w:lvlJc w:val="left"/>
      <w:pPr>
        <w:ind w:left="1080" w:hanging="360"/>
      </w:pPr>
      <w:rPr>
        <w:rFonts w:ascii="Palatino Linotype" w:eastAsiaTheme="minorEastAsia" w:hAnsi="Palatino Linotype"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5A2177D"/>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15:restartNumberingAfterBreak="0">
    <w:nsid w:val="184A14AD"/>
    <w:multiLevelType w:val="hybridMultilevel"/>
    <w:tmpl w:val="C958BA46"/>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C9C508E"/>
    <w:multiLevelType w:val="hybridMultilevel"/>
    <w:tmpl w:val="77F80B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36B33680"/>
    <w:multiLevelType w:val="hybridMultilevel"/>
    <w:tmpl w:val="246247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71D0C6D"/>
    <w:multiLevelType w:val="hybridMultilevel"/>
    <w:tmpl w:val="D908B4F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DE2460C"/>
    <w:multiLevelType w:val="hybridMultilevel"/>
    <w:tmpl w:val="0F069DA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15E0683"/>
    <w:multiLevelType w:val="hybridMultilevel"/>
    <w:tmpl w:val="CE3A2098"/>
    <w:lvl w:ilvl="0" w:tplc="F3DA7B3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45B56CFD"/>
    <w:multiLevelType w:val="hybridMultilevel"/>
    <w:tmpl w:val="FFE83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BDE37F2"/>
    <w:multiLevelType w:val="multilevel"/>
    <w:tmpl w:val="D91A40A0"/>
    <w:lvl w:ilvl="0">
      <w:start w:val="3"/>
      <w:numFmt w:val="decimal"/>
      <w:lvlText w:val="%1"/>
      <w:lvlJc w:val="left"/>
      <w:pPr>
        <w:ind w:left="645" w:hanging="64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440" w:hanging="108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3240" w:hanging="216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13" w15:restartNumberingAfterBreak="0">
    <w:nsid w:val="57D96064"/>
    <w:multiLevelType w:val="hybridMultilevel"/>
    <w:tmpl w:val="5978CF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5AB050C6"/>
    <w:multiLevelType w:val="multilevel"/>
    <w:tmpl w:val="D91A40A0"/>
    <w:lvl w:ilvl="0">
      <w:start w:val="3"/>
      <w:numFmt w:val="decimal"/>
      <w:lvlText w:val="%1"/>
      <w:lvlJc w:val="left"/>
      <w:pPr>
        <w:ind w:left="1365" w:hanging="645"/>
      </w:pPr>
      <w:rPr>
        <w:rFonts w:hint="default"/>
      </w:rPr>
    </w:lvl>
    <w:lvl w:ilvl="1">
      <w:start w:val="1"/>
      <w:numFmt w:val="decimal"/>
      <w:lvlText w:val="%1.%2"/>
      <w:lvlJc w:val="left"/>
      <w:pPr>
        <w:ind w:left="1620" w:hanging="720"/>
      </w:pPr>
      <w:rPr>
        <w:rFonts w:hint="default"/>
      </w:rPr>
    </w:lvl>
    <w:lvl w:ilvl="2">
      <w:start w:val="2"/>
      <w:numFmt w:val="decimal"/>
      <w:lvlText w:val="%1.%2.%3"/>
      <w:lvlJc w:val="left"/>
      <w:pPr>
        <w:ind w:left="2160" w:hanging="108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420" w:hanging="1800"/>
      </w:pPr>
      <w:rPr>
        <w:rFonts w:hint="default"/>
      </w:rPr>
    </w:lvl>
    <w:lvl w:ilvl="6">
      <w:start w:val="1"/>
      <w:numFmt w:val="decimal"/>
      <w:lvlText w:val="%1.%2.%3.%4.%5.%6.%7"/>
      <w:lvlJc w:val="left"/>
      <w:pPr>
        <w:ind w:left="3960" w:hanging="2160"/>
      </w:pPr>
      <w:rPr>
        <w:rFonts w:hint="default"/>
      </w:rPr>
    </w:lvl>
    <w:lvl w:ilvl="7">
      <w:start w:val="1"/>
      <w:numFmt w:val="decimal"/>
      <w:lvlText w:val="%1.%2.%3.%4.%5.%6.%7.%8"/>
      <w:lvlJc w:val="left"/>
      <w:pPr>
        <w:ind w:left="4140" w:hanging="2160"/>
      </w:pPr>
      <w:rPr>
        <w:rFonts w:hint="default"/>
      </w:rPr>
    </w:lvl>
    <w:lvl w:ilvl="8">
      <w:start w:val="1"/>
      <w:numFmt w:val="decimal"/>
      <w:lvlText w:val="%1.%2.%3.%4.%5.%6.%7.%8.%9"/>
      <w:lvlJc w:val="left"/>
      <w:pPr>
        <w:ind w:left="4680" w:hanging="2520"/>
      </w:pPr>
      <w:rPr>
        <w:rFonts w:hint="default"/>
      </w:rPr>
    </w:lvl>
  </w:abstractNum>
  <w:abstractNum w:abstractNumId="15" w15:restartNumberingAfterBreak="0">
    <w:nsid w:val="62E710AB"/>
    <w:multiLevelType w:val="hybridMultilevel"/>
    <w:tmpl w:val="2C2CF26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FAB04A3"/>
    <w:multiLevelType w:val="hybridMultilevel"/>
    <w:tmpl w:val="2DA687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6"/>
  </w:num>
  <w:num w:numId="3">
    <w:abstractNumId w:val="0"/>
  </w:num>
  <w:num w:numId="4">
    <w:abstractNumId w:val="15"/>
  </w:num>
  <w:num w:numId="5">
    <w:abstractNumId w:val="10"/>
  </w:num>
  <w:num w:numId="6">
    <w:abstractNumId w:val="12"/>
  </w:num>
  <w:num w:numId="7">
    <w:abstractNumId w:val="4"/>
  </w:num>
  <w:num w:numId="8">
    <w:abstractNumId w:val="14"/>
  </w:num>
  <w:num w:numId="9">
    <w:abstractNumId w:val="6"/>
  </w:num>
  <w:num w:numId="10">
    <w:abstractNumId w:val="13"/>
  </w:num>
  <w:num w:numId="11">
    <w:abstractNumId w:val="3"/>
  </w:num>
  <w:num w:numId="12">
    <w:abstractNumId w:val="7"/>
  </w:num>
  <w:num w:numId="13">
    <w:abstractNumId w:val="11"/>
  </w:num>
  <w:num w:numId="14">
    <w:abstractNumId w:val="9"/>
  </w:num>
  <w:num w:numId="15">
    <w:abstractNumId w:val="2"/>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22"/>
    <w:rsid w:val="00022F63"/>
    <w:rsid w:val="00027624"/>
    <w:rsid w:val="00052D1D"/>
    <w:rsid w:val="00087FA5"/>
    <w:rsid w:val="000E395C"/>
    <w:rsid w:val="00136D7D"/>
    <w:rsid w:val="00196224"/>
    <w:rsid w:val="0020257B"/>
    <w:rsid w:val="0022328B"/>
    <w:rsid w:val="002262F6"/>
    <w:rsid w:val="00277857"/>
    <w:rsid w:val="0028679D"/>
    <w:rsid w:val="002E695C"/>
    <w:rsid w:val="00324EAE"/>
    <w:rsid w:val="003A0209"/>
    <w:rsid w:val="003E7B19"/>
    <w:rsid w:val="004750FA"/>
    <w:rsid w:val="004E1322"/>
    <w:rsid w:val="00512FFA"/>
    <w:rsid w:val="00553801"/>
    <w:rsid w:val="005763B4"/>
    <w:rsid w:val="005D44FB"/>
    <w:rsid w:val="005F752E"/>
    <w:rsid w:val="00650860"/>
    <w:rsid w:val="006B4192"/>
    <w:rsid w:val="006E6F94"/>
    <w:rsid w:val="00704F49"/>
    <w:rsid w:val="00753C5C"/>
    <w:rsid w:val="00767C17"/>
    <w:rsid w:val="00774913"/>
    <w:rsid w:val="007D2CFC"/>
    <w:rsid w:val="007F7EF0"/>
    <w:rsid w:val="0086012E"/>
    <w:rsid w:val="00880E5C"/>
    <w:rsid w:val="008A634C"/>
    <w:rsid w:val="008D0986"/>
    <w:rsid w:val="00932AA7"/>
    <w:rsid w:val="009343B7"/>
    <w:rsid w:val="009C045A"/>
    <w:rsid w:val="009D3011"/>
    <w:rsid w:val="00AA4490"/>
    <w:rsid w:val="00AD05B7"/>
    <w:rsid w:val="00B666B9"/>
    <w:rsid w:val="00B901BA"/>
    <w:rsid w:val="00BB4AFC"/>
    <w:rsid w:val="00BD189B"/>
    <w:rsid w:val="00C207B5"/>
    <w:rsid w:val="00CC5AFB"/>
    <w:rsid w:val="00D166D5"/>
    <w:rsid w:val="00D74BF5"/>
    <w:rsid w:val="00D9168B"/>
    <w:rsid w:val="00D97C36"/>
    <w:rsid w:val="00E00227"/>
    <w:rsid w:val="00EB768D"/>
    <w:rsid w:val="00EC44C6"/>
    <w:rsid w:val="00F16B51"/>
    <w:rsid w:val="00F211EA"/>
    <w:rsid w:val="00F76DE8"/>
    <w:rsid w:val="00FA4D2F"/>
    <w:rsid w:val="00FB110D"/>
    <w:rsid w:val="00FB4C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E1CB7"/>
  <w15:docId w15:val="{D9C37627-8BC5-4B29-9AA0-7AD2FFA5A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77857"/>
    <w:rPr>
      <w:sz w:val="20"/>
    </w:rPr>
  </w:style>
  <w:style w:type="paragraph" w:styleId="Ttulo1">
    <w:name w:val="heading 1"/>
    <w:basedOn w:val="Normal"/>
    <w:next w:val="Normal"/>
    <w:link w:val="Ttulo1Car"/>
    <w:uiPriority w:val="9"/>
    <w:qFormat/>
    <w:rsid w:val="0022328B"/>
    <w:pPr>
      <w:keepNext/>
      <w:keepLines/>
      <w:spacing w:before="600" w:after="240" w:line="240" w:lineRule="auto"/>
      <w:outlineLvl w:val="0"/>
    </w:pPr>
    <w:rPr>
      <w:rFonts w:asciiTheme="majorHAnsi" w:eastAsiaTheme="majorEastAsia" w:hAnsiTheme="majorHAnsi" w:cstheme="majorBidi"/>
      <w:bCs/>
      <w:i/>
      <w:color w:val="6076B4" w:themeColor="accent1"/>
      <w:sz w:val="40"/>
      <w:szCs w:val="32"/>
    </w:rPr>
  </w:style>
  <w:style w:type="paragraph" w:styleId="Ttulo2">
    <w:name w:val="heading 2"/>
    <w:basedOn w:val="Normal"/>
    <w:next w:val="Normal"/>
    <w:link w:val="Ttulo2Car"/>
    <w:uiPriority w:val="9"/>
    <w:unhideWhenUsed/>
    <w:qFormat/>
    <w:rsid w:val="0022328B"/>
    <w:pPr>
      <w:keepNext/>
      <w:keepLines/>
      <w:spacing w:before="240" w:after="120" w:line="240" w:lineRule="auto"/>
      <w:outlineLvl w:val="1"/>
    </w:pPr>
    <w:rPr>
      <w:rFonts w:asciiTheme="majorHAnsi" w:eastAsiaTheme="majorEastAsia" w:hAnsiTheme="majorHAnsi" w:cstheme="majorBidi"/>
      <w:bCs/>
      <w:color w:val="2F5897" w:themeColor="text2"/>
      <w:sz w:val="28"/>
      <w:szCs w:val="28"/>
    </w:rPr>
  </w:style>
  <w:style w:type="paragraph" w:styleId="Ttulo3">
    <w:name w:val="heading 3"/>
    <w:basedOn w:val="Normal"/>
    <w:next w:val="Normal"/>
    <w:link w:val="Ttulo3Car"/>
    <w:uiPriority w:val="9"/>
    <w:unhideWhenUsed/>
    <w:qFormat/>
    <w:pPr>
      <w:keepNext/>
      <w:keepLines/>
      <w:spacing w:before="20" w:after="0" w:line="240" w:lineRule="auto"/>
      <w:outlineLvl w:val="2"/>
    </w:pPr>
    <w:rPr>
      <w:rFonts w:asciiTheme="majorHAnsi" w:eastAsiaTheme="majorEastAsia" w:hAnsiTheme="majorHAnsi" w:cstheme="majorBidi"/>
      <w:bCs/>
      <w:i/>
      <w:color w:val="2F5897" w:themeColor="text2"/>
      <w:sz w:val="23"/>
    </w:rPr>
  </w:style>
  <w:style w:type="paragraph" w:styleId="Ttulo4">
    <w:name w:val="heading 4"/>
    <w:basedOn w:val="Normal"/>
    <w:next w:val="Normal"/>
    <w:link w:val="Ttulo4C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F5897" w:themeColor="text2"/>
      <w:sz w:val="23"/>
    </w:rPr>
  </w:style>
  <w:style w:type="paragraph" w:styleId="Ttulo5">
    <w:name w:val="heading 5"/>
    <w:basedOn w:val="Normal"/>
    <w:next w:val="Normal"/>
    <w:link w:val="Ttulo5C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Ttulo6">
    <w:name w:val="heading 6"/>
    <w:basedOn w:val="Normal"/>
    <w:next w:val="Normal"/>
    <w:link w:val="Ttulo6C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Ttulo7">
    <w:name w:val="heading 7"/>
    <w:basedOn w:val="Normal"/>
    <w:next w:val="Normal"/>
    <w:link w:val="Ttulo7C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Ttulo8">
    <w:name w:val="heading 8"/>
    <w:basedOn w:val="Normal"/>
    <w:next w:val="Normal"/>
    <w:link w:val="Ttulo8C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Cs w:val="20"/>
    </w:rPr>
  </w:style>
  <w:style w:type="paragraph" w:styleId="Ttulo9">
    <w:name w:val="heading 9"/>
    <w:basedOn w:val="Normal"/>
    <w:next w:val="Normal"/>
    <w:link w:val="Ttulo9C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2328B"/>
    <w:rPr>
      <w:rFonts w:asciiTheme="majorHAnsi" w:eastAsiaTheme="majorEastAsia" w:hAnsiTheme="majorHAnsi" w:cstheme="majorBidi"/>
      <w:bCs/>
      <w:i/>
      <w:color w:val="6076B4" w:themeColor="accent1"/>
      <w:sz w:val="40"/>
      <w:szCs w:val="32"/>
    </w:rPr>
  </w:style>
  <w:style w:type="character" w:customStyle="1" w:styleId="Ttulo2Car">
    <w:name w:val="Título 2 Car"/>
    <w:basedOn w:val="Fuentedeprrafopredeter"/>
    <w:link w:val="Ttulo2"/>
    <w:uiPriority w:val="9"/>
    <w:rsid w:val="0022328B"/>
    <w:rPr>
      <w:rFonts w:asciiTheme="majorHAnsi" w:eastAsiaTheme="majorEastAsia" w:hAnsiTheme="majorHAnsi" w:cstheme="majorBidi"/>
      <w:bCs/>
      <w:color w:val="2F5897" w:themeColor="text2"/>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Cs/>
      <w:i/>
      <w:color w:val="auto"/>
      <w:sz w:val="23"/>
    </w:rPr>
  </w:style>
  <w:style w:type="paragraph" w:styleId="Ttulo">
    <w:name w:val="Title"/>
    <w:basedOn w:val="Normal"/>
    <w:next w:val="Normal"/>
    <w:link w:val="TtuloCar"/>
    <w:uiPriority w:val="10"/>
    <w:qFormat/>
    <w:pPr>
      <w:spacing w:after="300" w:line="240" w:lineRule="auto"/>
      <w:contextualSpacing/>
    </w:pPr>
    <w:rPr>
      <w:rFonts w:asciiTheme="majorHAnsi" w:eastAsiaTheme="majorEastAsia" w:hAnsiTheme="majorHAnsi" w:cstheme="majorBidi"/>
      <w:color w:val="2F5897" w:themeColor="text2"/>
      <w:spacing w:val="5"/>
      <w:kern w:val="28"/>
      <w:sz w:val="60"/>
      <w:szCs w:val="60"/>
      <w14:ligatures w14:val="standardContextual"/>
      <w14:cntxtAlts/>
    </w:rPr>
  </w:style>
  <w:style w:type="character" w:customStyle="1" w:styleId="TtuloCar">
    <w:name w:val="Título Car"/>
    <w:basedOn w:val="Fuentedeprrafopredeter"/>
    <w:link w:val="Ttulo"/>
    <w:uiPriority w:val="10"/>
    <w:rPr>
      <w:rFonts w:asciiTheme="majorHAnsi" w:eastAsiaTheme="majorEastAsia" w:hAnsiTheme="majorHAnsi" w:cstheme="majorBidi"/>
      <w:color w:val="auto"/>
      <w:spacing w:val="5"/>
      <w:kern w:val="28"/>
      <w:sz w:val="60"/>
      <w:szCs w:val="60"/>
      <w14:ligatures w14:val="standardContextual"/>
      <w14:cntxtAlts/>
    </w:rPr>
  </w:style>
  <w:style w:type="paragraph" w:styleId="Subttulo">
    <w:name w:val="Subtitle"/>
    <w:basedOn w:val="Normal"/>
    <w:next w:val="Normal"/>
    <w:link w:val="SubttuloCar"/>
    <w:uiPriority w:val="11"/>
    <w:qFormat/>
    <w:pPr>
      <w:numPr>
        <w:ilvl w:val="1"/>
      </w:numPr>
    </w:pPr>
    <w:rPr>
      <w:rFonts w:eastAsiaTheme="majorEastAsia" w:cstheme="majorBidi"/>
      <w:iCs/>
      <w:color w:val="000000" w:themeColor="text1"/>
      <w:spacing w:val="15"/>
      <w:sz w:val="24"/>
      <w:szCs w:val="24"/>
    </w:rPr>
  </w:style>
  <w:style w:type="character" w:customStyle="1" w:styleId="SubttuloCar">
    <w:name w:val="Subtítulo Car"/>
    <w:basedOn w:val="Fuentedeprrafopredeter"/>
    <w:link w:val="Subttulo"/>
    <w:uiPriority w:val="11"/>
    <w:rPr>
      <w:rFonts w:eastAsiaTheme="majorEastAsia" w:cstheme="majorBidi"/>
      <w:iCs/>
      <w:color w:val="auto"/>
      <w:spacing w:val="15"/>
      <w:sz w:val="24"/>
      <w:szCs w:val="24"/>
    </w:rPr>
  </w:style>
  <w:style w:type="paragraph" w:styleId="Encabezado">
    <w:name w:val="header"/>
    <w:basedOn w:val="Normal"/>
    <w:link w:val="EncabezadoCar"/>
    <w:uiPriority w:val="99"/>
    <w:unhideWhenUsed/>
    <w:pPr>
      <w:tabs>
        <w:tab w:val="center" w:pos="4320"/>
        <w:tab w:val="right" w:pos="8640"/>
      </w:tabs>
    </w:pPr>
  </w:style>
  <w:style w:type="character" w:customStyle="1" w:styleId="EncabezadoCar">
    <w:name w:val="Encabezado Car"/>
    <w:basedOn w:val="Fuentedeprrafopredeter"/>
    <w:link w:val="Encabezado"/>
    <w:uiPriority w:val="99"/>
    <w:rPr>
      <w:rFonts w:eastAsiaTheme="minorEastAsia"/>
    </w:rPr>
  </w:style>
  <w:style w:type="paragraph" w:styleId="Sinespaciado">
    <w:name w:val="No Spacing"/>
    <w:link w:val="SinespaciadoCar"/>
    <w:uiPriority w:val="1"/>
    <w:qFormat/>
    <w:pPr>
      <w:spacing w:after="0" w:line="240" w:lineRule="auto"/>
    </w:pPr>
  </w:style>
  <w:style w:type="character" w:customStyle="1" w:styleId="SinespaciadoCar">
    <w:name w:val="Sin espaciado Car"/>
    <w:basedOn w:val="Fuentedeprrafopredeter"/>
    <w:link w:val="Sinespaciado"/>
    <w:uiPriority w:val="1"/>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eastAsiaTheme="minorEastAsia" w:hAnsi="Tahoma" w:cs="Tahoma"/>
      <w:sz w:val="16"/>
      <w:szCs w:val="16"/>
    </w:rPr>
  </w:style>
  <w:style w:type="character" w:customStyle="1" w:styleId="Ttulo4Car">
    <w:name w:val="Título 4 Car"/>
    <w:basedOn w:val="Fuentedeprrafopredeter"/>
    <w:link w:val="Ttulo4"/>
    <w:uiPriority w:val="9"/>
    <w:semiHidden/>
    <w:rPr>
      <w:rFonts w:asciiTheme="majorHAnsi" w:eastAsiaTheme="majorEastAsia" w:hAnsiTheme="majorHAnsi" w:cstheme="majorBidi"/>
      <w:bCs/>
      <w:i/>
      <w:iCs/>
      <w:color w:val="auto"/>
      <w:sz w:val="23"/>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000000"/>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000000"/>
      <w:sz w:val="21"/>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000000"/>
      <w:sz w:val="21"/>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000000"/>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000000"/>
      <w:sz w:val="20"/>
      <w:szCs w:val="20"/>
    </w:rPr>
  </w:style>
  <w:style w:type="paragraph" w:styleId="Descripcin">
    <w:name w:val="caption"/>
    <w:basedOn w:val="Normal"/>
    <w:next w:val="Normal"/>
    <w:uiPriority w:val="35"/>
    <w:unhideWhenUsed/>
    <w:qFormat/>
    <w:pPr>
      <w:spacing w:line="240" w:lineRule="auto"/>
    </w:pPr>
    <w:rPr>
      <w:b/>
      <w:bCs/>
      <w:color w:val="2F5897" w:themeColor="text2"/>
      <w:sz w:val="18"/>
      <w:szCs w:val="18"/>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auto"/>
    </w:rPr>
  </w:style>
  <w:style w:type="paragraph" w:styleId="Prrafodelista">
    <w:name w:val="List Paragraph"/>
    <w:basedOn w:val="Normal"/>
    <w:uiPriority w:val="34"/>
    <w:qFormat/>
    <w:pPr>
      <w:spacing w:after="160" w:line="240" w:lineRule="auto"/>
      <w:ind w:left="1008" w:hanging="288"/>
      <w:contextualSpacing/>
    </w:pPr>
    <w:rPr>
      <w:rFonts w:eastAsiaTheme="minorHAnsi"/>
      <w:sz w:val="21"/>
    </w:rPr>
  </w:style>
  <w:style w:type="paragraph" w:styleId="Cita">
    <w:name w:val="Quote"/>
    <w:basedOn w:val="Normal"/>
    <w:next w:val="Normal"/>
    <w:link w:val="CitaCar"/>
    <w:uiPriority w:val="29"/>
    <w:qFormat/>
    <w:pPr>
      <w:spacing w:before="160" w:after="160" w:line="300" w:lineRule="auto"/>
      <w:ind w:left="144" w:right="144"/>
      <w:jc w:val="center"/>
    </w:pPr>
    <w:rPr>
      <w:rFonts w:asciiTheme="majorHAnsi" w:hAnsiTheme="majorHAnsi"/>
      <w:i/>
      <w:iCs/>
      <w:color w:val="6076B4" w:themeColor="accent1"/>
      <w:sz w:val="24"/>
    </w:rPr>
  </w:style>
  <w:style w:type="character" w:customStyle="1" w:styleId="CitaCar">
    <w:name w:val="Cita Car"/>
    <w:basedOn w:val="Fuentedeprrafopredeter"/>
    <w:link w:val="Cita"/>
    <w:uiPriority w:val="29"/>
    <w:rPr>
      <w:rFonts w:asciiTheme="majorHAnsi" w:hAnsiTheme="majorHAnsi"/>
      <w:i/>
      <w:iCs/>
      <w:color w:val="auto"/>
      <w:sz w:val="24"/>
    </w:rPr>
  </w:style>
  <w:style w:type="paragraph" w:styleId="Citadestacada">
    <w:name w:val="Intense Quote"/>
    <w:basedOn w:val="Normal"/>
    <w:next w:val="Normal"/>
    <w:link w:val="CitadestacadaC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14:ligatures w14:val="standardContextual"/>
      <w14:cntxtAlts/>
    </w:rPr>
  </w:style>
  <w:style w:type="character" w:customStyle="1" w:styleId="CitadestacadaCar">
    <w:name w:val="Cita destacada Car"/>
    <w:basedOn w:val="Fuentedeprrafopredeter"/>
    <w:link w:val="Citadestacada"/>
    <w:uiPriority w:val="30"/>
    <w:rPr>
      <w:rFonts w:asciiTheme="majorHAnsi" w:eastAsiaTheme="majorEastAsia" w:hAnsiTheme="majorHAnsi"/>
      <w:bCs/>
      <w:i/>
      <w:iCs/>
      <w:color w:val="000000"/>
      <w:sz w:val="24"/>
      <w:shd w:val="clear" w:color="auto" w:fill="6076B4" w:themeFill="accent1"/>
      <w14:ligatures w14:val="standardContextual"/>
      <w14:cntxtAlts/>
    </w:rPr>
  </w:style>
  <w:style w:type="character" w:styleId="nfasissutil">
    <w:name w:val="Subtle Emphasis"/>
    <w:basedOn w:val="Fuentedeprrafopredeter"/>
    <w:uiPriority w:val="19"/>
    <w:qFormat/>
    <w:rPr>
      <w:i/>
      <w:iCs/>
      <w:color w:val="auto"/>
    </w:rPr>
  </w:style>
  <w:style w:type="character" w:styleId="nfasisintenso">
    <w:name w:val="Intense Emphasis"/>
    <w:basedOn w:val="Fuentedeprrafopredeter"/>
    <w:uiPriority w:val="21"/>
    <w:qFormat/>
    <w:rPr>
      <w:b/>
      <w:bCs/>
      <w:i/>
      <w:iCs/>
      <w:caps w:val="0"/>
      <w:smallCaps w:val="0"/>
      <w:color w:val="auto"/>
    </w:rPr>
  </w:style>
  <w:style w:type="character" w:styleId="Referenciasutil">
    <w:name w:val="Subtle Reference"/>
    <w:basedOn w:val="Fuentedeprrafopredeter"/>
    <w:uiPriority w:val="31"/>
    <w:qFormat/>
    <w:rPr>
      <w:smallCaps/>
      <w:color w:val="auto"/>
      <w:u w:val="single"/>
    </w:rPr>
  </w:style>
  <w:style w:type="character" w:styleId="Referenciaintensa">
    <w:name w:val="Intense Reference"/>
    <w:basedOn w:val="Fuentedeprrafopredeter"/>
    <w:uiPriority w:val="32"/>
    <w:qFormat/>
    <w:rPr>
      <w:b/>
      <w:bCs/>
      <w:caps w:val="0"/>
      <w:smallCaps w:val="0"/>
      <w:color w:val="auto"/>
      <w:spacing w:val="5"/>
      <w:u w:val="single"/>
    </w:rPr>
  </w:style>
  <w:style w:type="character" w:styleId="Ttulodellibro">
    <w:name w:val="Book Title"/>
    <w:basedOn w:val="Fuentedeprrafopredeter"/>
    <w:uiPriority w:val="33"/>
    <w:qFormat/>
    <w:rPr>
      <w:b/>
      <w:bCs/>
      <w:caps w:val="0"/>
      <w:smallCaps/>
      <w:spacing w:val="10"/>
    </w:rPr>
  </w:style>
  <w:style w:type="paragraph" w:styleId="TtuloTDC">
    <w:name w:val="TOC Heading"/>
    <w:basedOn w:val="Ttulo1"/>
    <w:next w:val="Normal"/>
    <w:uiPriority w:val="39"/>
    <w:unhideWhenUsed/>
    <w:qFormat/>
    <w:pPr>
      <w:spacing w:before="480" w:line="276" w:lineRule="auto"/>
      <w:outlineLvl w:val="9"/>
    </w:pPr>
    <w:rPr>
      <w:b/>
      <w:i w:val="0"/>
      <w:sz w:val="28"/>
      <w:szCs w:val="28"/>
    </w:rPr>
  </w:style>
  <w:style w:type="character" w:styleId="Textodelmarcadordeposicin">
    <w:name w:val="Placeholder Text"/>
    <w:basedOn w:val="Fuentedeprrafopredeter"/>
    <w:uiPriority w:val="99"/>
    <w:semiHidden/>
    <w:rPr>
      <w:color w:val="808080"/>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table" w:styleId="Tabladecuadrcula2">
    <w:name w:val="Grid Table 2"/>
    <w:basedOn w:val="Tablanormal"/>
    <w:uiPriority w:val="47"/>
    <w:rsid w:val="0020257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6">
    <w:name w:val="List Table 2 Accent 6"/>
    <w:basedOn w:val="Tablanormal"/>
    <w:uiPriority w:val="47"/>
    <w:rsid w:val="0020257B"/>
    <w:pPr>
      <w:spacing w:after="0" w:line="240" w:lineRule="auto"/>
    </w:pPr>
    <w:tblPr>
      <w:tblStyleRowBandSize w:val="1"/>
      <w:tblStyleColBandSize w:val="1"/>
      <w:tblBorders>
        <w:top w:val="single" w:sz="4" w:space="0" w:color="ACB2B6" w:themeColor="accent6" w:themeTint="99"/>
        <w:bottom w:val="single" w:sz="4" w:space="0" w:color="ACB2B6" w:themeColor="accent6" w:themeTint="99"/>
        <w:insideH w:val="single" w:sz="4" w:space="0" w:color="ACB2B6"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E5E6" w:themeFill="accent6" w:themeFillTint="33"/>
      </w:tcPr>
    </w:tblStylePr>
    <w:tblStylePr w:type="band1Horz">
      <w:tblPr/>
      <w:tcPr>
        <w:shd w:val="clear" w:color="auto" w:fill="E3E5E6" w:themeFill="accent6" w:themeFillTint="33"/>
      </w:tcPr>
    </w:tblStylePr>
  </w:style>
  <w:style w:type="paragraph" w:styleId="TDC1">
    <w:name w:val="toc 1"/>
    <w:basedOn w:val="Normal"/>
    <w:next w:val="Normal"/>
    <w:autoRedefine/>
    <w:uiPriority w:val="39"/>
    <w:unhideWhenUsed/>
    <w:rsid w:val="0020257B"/>
    <w:pPr>
      <w:spacing w:after="100"/>
    </w:pPr>
  </w:style>
  <w:style w:type="character" w:styleId="Hipervnculo">
    <w:name w:val="Hyperlink"/>
    <w:basedOn w:val="Fuentedeprrafopredeter"/>
    <w:uiPriority w:val="99"/>
    <w:unhideWhenUsed/>
    <w:rsid w:val="0020257B"/>
    <w:rPr>
      <w:color w:val="3399FF" w:themeColor="hyperlink"/>
      <w:u w:val="single"/>
    </w:rPr>
  </w:style>
  <w:style w:type="paragraph" w:styleId="TDC2">
    <w:name w:val="toc 2"/>
    <w:basedOn w:val="Normal"/>
    <w:next w:val="Normal"/>
    <w:autoRedefine/>
    <w:uiPriority w:val="39"/>
    <w:unhideWhenUsed/>
    <w:rsid w:val="00EC44C6"/>
    <w:pPr>
      <w:spacing w:after="100"/>
      <w:ind w:left="220"/>
    </w:pPr>
  </w:style>
  <w:style w:type="character" w:styleId="Mencinsinresolver">
    <w:name w:val="Unresolved Mention"/>
    <w:basedOn w:val="Fuentedeprrafopredeter"/>
    <w:uiPriority w:val="99"/>
    <w:semiHidden/>
    <w:unhideWhenUsed/>
    <w:rsid w:val="007F7EF0"/>
    <w:rPr>
      <w:color w:val="605E5C"/>
      <w:shd w:val="clear" w:color="auto" w:fill="E1DFDD"/>
    </w:rPr>
  </w:style>
  <w:style w:type="character" w:styleId="Hipervnculovisitado">
    <w:name w:val="FollowedHyperlink"/>
    <w:basedOn w:val="Fuentedeprrafopredeter"/>
    <w:uiPriority w:val="99"/>
    <w:semiHidden/>
    <w:unhideWhenUsed/>
    <w:rsid w:val="007F7EF0"/>
    <w:rPr>
      <w:color w:val="B2B2B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hyperlink" Target="http://es.wikipedia.org/wiki/Association_for_Computing_Machinery"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es.wikipedia.org/wiki/Association_for_Computing_Machinery"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6.png"/><Relationship Id="rId27"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s://newzoo.com/insights/articles/newzoo-cuts-global-games-forecast-for-2018-to-134-9-bill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inn\AppData\Roaming\Microsoft\Templates\Informe%20(dise&#241;o%20ejecu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D9971E0824F45A2AED037C744463540"/>
        <w:category>
          <w:name w:val="General"/>
          <w:gallery w:val="placeholder"/>
        </w:category>
        <w:types>
          <w:type w:val="bbPlcHdr"/>
        </w:types>
        <w:behaviors>
          <w:behavior w:val="content"/>
        </w:behaviors>
        <w:guid w:val="{CAF5F9FC-40A7-4936-954C-CF8EAE2AFB5B}"/>
      </w:docPartPr>
      <w:docPartBody>
        <w:p w:rsidR="00823BA8" w:rsidRDefault="00BC75A1">
          <w:pPr>
            <w:pStyle w:val="4D9971E0824F45A2AED037C744463540"/>
          </w:pPr>
          <w:r>
            <w:rPr>
              <w:rFonts w:asciiTheme="majorHAnsi" w:eastAsiaTheme="majorEastAsia" w:hAnsiTheme="majorHAnsi" w:cstheme="majorBidi"/>
              <w:sz w:val="80"/>
              <w:szCs w:val="80"/>
            </w:rPr>
            <w:t>[Escriba el título del documento]</w:t>
          </w:r>
        </w:p>
      </w:docPartBody>
    </w:docPart>
    <w:docPart>
      <w:docPartPr>
        <w:name w:val="96B591A15E6548E3B2E72AD3D22C1E10"/>
        <w:category>
          <w:name w:val="General"/>
          <w:gallery w:val="placeholder"/>
        </w:category>
        <w:types>
          <w:type w:val="bbPlcHdr"/>
        </w:types>
        <w:behaviors>
          <w:behavior w:val="content"/>
        </w:behaviors>
        <w:guid w:val="{968A9E8B-249E-4084-B8F3-7C9BD1BAEA0A}"/>
      </w:docPartPr>
      <w:docPartBody>
        <w:p w:rsidR="00823BA8" w:rsidRDefault="00BC75A1">
          <w:pPr>
            <w:pStyle w:val="96B591A15E6548E3B2E72AD3D22C1E10"/>
          </w:pPr>
          <w:r>
            <w:rPr>
              <w:rFonts w:asciiTheme="majorHAnsi" w:eastAsiaTheme="majorEastAsia" w:hAnsiTheme="majorHAnsi" w:cstheme="majorBidi"/>
              <w:sz w:val="44"/>
              <w:szCs w:val="44"/>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Quattrocento">
    <w:altName w:val="Cambria"/>
    <w:panose1 w:val="00000000000000000000"/>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5A1"/>
    <w:rsid w:val="00121C1E"/>
    <w:rsid w:val="002717E9"/>
    <w:rsid w:val="003A08B1"/>
    <w:rsid w:val="003A2756"/>
    <w:rsid w:val="0049226B"/>
    <w:rsid w:val="00823BA8"/>
    <w:rsid w:val="008A2AEF"/>
    <w:rsid w:val="00B426C0"/>
    <w:rsid w:val="00BC75A1"/>
    <w:rsid w:val="00D36FDA"/>
    <w:rsid w:val="00DC5A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0" w:line="240" w:lineRule="auto"/>
      <w:outlineLvl w:val="0"/>
    </w:pPr>
    <w:rPr>
      <w:rFonts w:asciiTheme="majorHAnsi" w:eastAsiaTheme="majorEastAsia" w:hAnsiTheme="majorHAnsi" w:cstheme="majorBidi"/>
      <w:bCs/>
      <w:i/>
      <w:color w:val="4472C4" w:themeColor="accent1"/>
      <w:sz w:val="32"/>
      <w:szCs w:val="32"/>
    </w:rPr>
  </w:style>
  <w:style w:type="paragraph" w:styleId="Ttulo2">
    <w:name w:val="heading 2"/>
    <w:basedOn w:val="Normal"/>
    <w:next w:val="Normal"/>
    <w:link w:val="Ttulo2C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8"/>
    </w:rPr>
  </w:style>
  <w:style w:type="paragraph" w:styleId="Ttulo3">
    <w:name w:val="heading 3"/>
    <w:basedOn w:val="Normal"/>
    <w:next w:val="Normal"/>
    <w:link w:val="Ttulo3C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D9971E0824F45A2AED037C744463540">
    <w:name w:val="4D9971E0824F45A2AED037C744463540"/>
  </w:style>
  <w:style w:type="paragraph" w:customStyle="1" w:styleId="96B591A15E6548E3B2E72AD3D22C1E10">
    <w:name w:val="96B591A15E6548E3B2E72AD3D22C1E10"/>
  </w:style>
  <w:style w:type="paragraph" w:customStyle="1" w:styleId="E3175AE1497348AA8B9E5CC52A9E8996">
    <w:name w:val="E3175AE1497348AA8B9E5CC52A9E8996"/>
  </w:style>
  <w:style w:type="character" w:customStyle="1" w:styleId="Ttulo1Car">
    <w:name w:val="Título 1 Car"/>
    <w:basedOn w:val="Fuentedeprrafopredeter"/>
    <w:link w:val="Ttulo1"/>
    <w:uiPriority w:val="9"/>
    <w:rPr>
      <w:rFonts w:asciiTheme="majorHAnsi" w:eastAsiaTheme="majorEastAsia" w:hAnsiTheme="majorHAnsi" w:cstheme="majorBidi"/>
      <w:bCs/>
      <w:i/>
      <w:color w:val="4472C4" w:themeColor="accent1"/>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bCs/>
      <w:color w:val="44546A" w:themeColor="text2"/>
      <w:sz w:val="28"/>
      <w:szCs w:val="28"/>
    </w:rPr>
  </w:style>
  <w:style w:type="character" w:customStyle="1" w:styleId="Ttulo3Car">
    <w:name w:val="Título 3 Car"/>
    <w:basedOn w:val="Fuentedeprrafopredeter"/>
    <w:link w:val="Ttulo3"/>
    <w:uiPriority w:val="9"/>
    <w:rPr>
      <w:rFonts w:eastAsiaTheme="majorEastAsia" w:cstheme="majorBidi"/>
      <w:b/>
      <w:bCs/>
      <w:caps/>
      <w:color w:val="44546A" w:themeColor="text2"/>
    </w:rPr>
  </w:style>
  <w:style w:type="paragraph" w:customStyle="1" w:styleId="A73ECE09F7CA441C90DDDC1A2D8A0BAE">
    <w:name w:val="A73ECE09F7CA441C90DDDC1A2D8A0B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Executiv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Trabajo de Fin de Grado</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B381B9BD-D67D-44B8-A819-9C5CEECAF588}">
  <ds:schemaRefs>
    <ds:schemaRef ds:uri="http://schemas.microsoft.com/sharepoint/v3/contenttype/forms"/>
  </ds:schemaRefs>
</ds:datastoreItem>
</file>

<file path=customXml/itemProps4.xml><?xml version="1.0" encoding="utf-8"?>
<ds:datastoreItem xmlns:ds="http://schemas.openxmlformats.org/officeDocument/2006/customXml" ds:itemID="{972D4978-CAEE-4A95-A38D-0B9377773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(diseño ejecutivo).dotx</Template>
  <TotalTime>848</TotalTime>
  <Pages>1</Pages>
  <Words>2998</Words>
  <Characters>16493</Characters>
  <Application>Microsoft Office Word</Application>
  <DocSecurity>0</DocSecurity>
  <Lines>137</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Generación procedural de terrenos 3D</vt:lpstr>
      <vt:lpstr/>
    </vt:vector>
  </TitlesOfParts>
  <Company/>
  <LinksUpToDate>false</LinksUpToDate>
  <CharactersWithSpaces>19453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Generación procedural de terrenos 3D</dc:title>
  <dc:subject>Carlos Sánchez y Ángel Romero</dc:subject>
  <dc:creator>Angel Romero</dc:creator>
  <cp:keywords/>
  <cp:lastModifiedBy>Angel Romero</cp:lastModifiedBy>
  <cp:revision>15</cp:revision>
  <cp:lastPrinted>2019-05-06T17:59:00Z</cp:lastPrinted>
  <dcterms:created xsi:type="dcterms:W3CDTF">2018-11-20T10:28:00Z</dcterms:created>
  <dcterms:modified xsi:type="dcterms:W3CDTF">2019-05-06T17:59:00Z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